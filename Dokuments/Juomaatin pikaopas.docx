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CBD617" w14:textId="52C4FA0E" w:rsidR="008C5429" w:rsidRDefault="00D81DBE" w:rsidP="004C3DE9">
      <w:pPr>
        <w:pStyle w:val="Kansi"/>
        <w:spacing w:before="3200"/>
      </w:pPr>
      <w:r>
        <w:t xml:space="preserve"> </w:t>
      </w:r>
    </w:p>
    <w:p w14:paraId="5D7B4EF6" w14:textId="1050B854" w:rsidR="00A22327" w:rsidRDefault="00547281" w:rsidP="00A22327">
      <w:pPr>
        <w:pStyle w:val="Kansi"/>
        <w:spacing w:after="0"/>
        <w:rPr>
          <w:b/>
          <w:sz w:val="28"/>
        </w:rPr>
      </w:pPr>
      <w:r>
        <w:rPr>
          <w:b/>
          <w:sz w:val="28"/>
        </w:rPr>
        <w:t>JUOMAATIN PIKAOPAS</w:t>
      </w:r>
    </w:p>
    <w:p w14:paraId="77F3A56D" w14:textId="77777777" w:rsidR="008C5429" w:rsidRPr="004C3DE9" w:rsidRDefault="008C5429" w:rsidP="00A22327">
      <w:pPr>
        <w:pStyle w:val="Kansi"/>
        <w:spacing w:after="0"/>
        <w:rPr>
          <w:b/>
          <w:sz w:val="28"/>
        </w:rPr>
      </w:pPr>
    </w:p>
    <w:p w14:paraId="5E911E83" w14:textId="77777777" w:rsidR="00111231" w:rsidRPr="00002342" w:rsidRDefault="00111231" w:rsidP="0028673E">
      <w:pPr>
        <w:pStyle w:val="Kansi"/>
      </w:pPr>
    </w:p>
    <w:p w14:paraId="004C7E0E" w14:textId="77777777" w:rsidR="005C0978" w:rsidRDefault="005C0978" w:rsidP="00755949"/>
    <w:p w14:paraId="34CBA9AE" w14:textId="77777777" w:rsidR="00C824F1" w:rsidRPr="00C824F1" w:rsidRDefault="00C824F1" w:rsidP="00EC5E50">
      <w:pPr>
        <w:pStyle w:val="Kansi"/>
        <w:sectPr w:rsidR="00C824F1" w:rsidRPr="00C824F1" w:rsidSect="008D668A">
          <w:headerReference w:type="default" r:id="rId11"/>
          <w:pgSz w:w="11906" w:h="16838" w:code="9"/>
          <w:pgMar w:top="1418" w:right="1701" w:bottom="1418" w:left="1701" w:header="852" w:footer="851" w:gutter="0"/>
          <w:cols w:space="708"/>
          <w:docGrid w:linePitch="360"/>
        </w:sectPr>
      </w:pPr>
    </w:p>
    <w:p w14:paraId="04394E9B" w14:textId="2495F676" w:rsidR="00C26318" w:rsidRPr="004C3DE9" w:rsidRDefault="00E87F41" w:rsidP="005C779E">
      <w:pPr>
        <w:spacing w:before="5520" w:after="0"/>
        <w:rPr>
          <w:b/>
          <w:sz w:val="28"/>
        </w:rPr>
      </w:pPr>
      <w:r>
        <w:rPr>
          <w:b/>
          <w:sz w:val="28"/>
        </w:rPr>
        <w:lastRenderedPageBreak/>
        <w:t>KESÄ 2019 Juomaat</w:t>
      </w:r>
      <w:r w:rsidR="00753174">
        <w:rPr>
          <w:b/>
          <w:sz w:val="28"/>
        </w:rPr>
        <w:t>in</w:t>
      </w:r>
      <w:r>
        <w:rPr>
          <w:b/>
          <w:sz w:val="28"/>
        </w:rPr>
        <w:t xml:space="preserve"> pikaohje</w:t>
      </w:r>
    </w:p>
    <w:p w14:paraId="25895458" w14:textId="35A2D53E" w:rsidR="00C26318" w:rsidRPr="00B6663D" w:rsidRDefault="00C26318" w:rsidP="005C779E">
      <w:pPr>
        <w:pStyle w:val="Eivli"/>
        <w:tabs>
          <w:tab w:val="left" w:pos="3686"/>
        </w:tabs>
        <w:spacing w:before="6120"/>
      </w:pPr>
      <w:bookmarkStart w:id="0" w:name="_GoBack"/>
      <w:bookmarkEnd w:id="0"/>
      <w:r w:rsidRPr="00B6663D">
        <w:tab/>
      </w:r>
      <w:r w:rsidR="00F53334">
        <w:t xml:space="preserve"> </w:t>
      </w:r>
    </w:p>
    <w:p w14:paraId="20758B1D" w14:textId="77777777" w:rsidR="00C26318" w:rsidRPr="00B6663D" w:rsidRDefault="00C26318" w:rsidP="00580B31">
      <w:pPr>
        <w:pStyle w:val="Eivli"/>
        <w:tabs>
          <w:tab w:val="left" w:pos="3686"/>
        </w:tabs>
      </w:pPr>
      <w:r w:rsidRPr="00B6663D">
        <w:tab/>
      </w:r>
      <w:r w:rsidR="00E149B7">
        <w:t>Raportti</w:t>
      </w:r>
    </w:p>
    <w:p w14:paraId="58669487" w14:textId="54433892" w:rsidR="00C26318" w:rsidRPr="00B6663D" w:rsidRDefault="00C26318" w:rsidP="00580B31">
      <w:pPr>
        <w:pStyle w:val="Eivli"/>
        <w:tabs>
          <w:tab w:val="left" w:pos="3686"/>
        </w:tabs>
      </w:pPr>
      <w:r w:rsidRPr="00B6663D">
        <w:tab/>
      </w:r>
      <w:r w:rsidR="00E87F41">
        <w:t>Kesä 2019</w:t>
      </w:r>
    </w:p>
    <w:p w14:paraId="725CD356" w14:textId="77777777" w:rsidR="00C26318" w:rsidRPr="00B6663D" w:rsidRDefault="005C5EFA" w:rsidP="005C5EFA">
      <w:pPr>
        <w:pStyle w:val="Eivli"/>
        <w:tabs>
          <w:tab w:val="left" w:pos="3686"/>
        </w:tabs>
        <w:ind w:left="3686"/>
      </w:pPr>
      <w:r>
        <w:t>Sähkö- ja automaatio</w:t>
      </w:r>
      <w:r w:rsidR="00170E75">
        <w:t xml:space="preserve">tekniikan </w:t>
      </w:r>
      <w:r w:rsidR="005C0978">
        <w:t>tutkinto-</w:t>
      </w:r>
      <w:r w:rsidR="00170E75">
        <w:t>ohjelma</w:t>
      </w:r>
    </w:p>
    <w:p w14:paraId="6E247157" w14:textId="77777777" w:rsidR="00C26318" w:rsidRDefault="005C0978" w:rsidP="005C0978">
      <w:pPr>
        <w:pStyle w:val="Eivli"/>
        <w:tabs>
          <w:tab w:val="left" w:pos="3686"/>
        </w:tabs>
      </w:pPr>
      <w:r>
        <w:tab/>
      </w:r>
      <w:r w:rsidR="00C26318" w:rsidRPr="00B6663D">
        <w:t>Oulun ammattikorkeakoulu</w:t>
      </w:r>
    </w:p>
    <w:p w14:paraId="071D146A" w14:textId="77777777" w:rsidR="00C26318" w:rsidRPr="00B6663D" w:rsidRDefault="00C26318" w:rsidP="00755949"/>
    <w:p w14:paraId="38E9C90C" w14:textId="77777777" w:rsidR="00C26318" w:rsidRPr="00B6663D" w:rsidRDefault="00C26318" w:rsidP="00755949">
      <w:pPr>
        <w:sectPr w:rsidR="00C26318" w:rsidRPr="00B6663D" w:rsidSect="008D668A">
          <w:headerReference w:type="default" r:id="rId12"/>
          <w:pgSz w:w="11906" w:h="16838" w:code="9"/>
          <w:pgMar w:top="1418" w:right="1701" w:bottom="1418" w:left="1701" w:header="852" w:footer="851" w:gutter="0"/>
          <w:cols w:space="708"/>
          <w:docGrid w:linePitch="360"/>
        </w:sectPr>
      </w:pPr>
    </w:p>
    <w:p w14:paraId="7BD2A696" w14:textId="77777777" w:rsidR="00B24FC1" w:rsidRPr="00B6663D" w:rsidRDefault="00B24FC1" w:rsidP="00755949">
      <w:pPr>
        <w:pStyle w:val="Otsikko"/>
      </w:pPr>
      <w:r w:rsidRPr="00B6663D">
        <w:lastRenderedPageBreak/>
        <w:t>SISÄLLYS</w:t>
      </w:r>
    </w:p>
    <w:p w14:paraId="2D1CB427" w14:textId="0F0717E8" w:rsidR="0046526E" w:rsidRDefault="00005444">
      <w:pPr>
        <w:pStyle w:val="Sisluet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en-US"/>
        </w:rPr>
      </w:pPr>
      <w:r>
        <w:rPr>
          <w:rFonts w:cs="Arial"/>
        </w:rPr>
        <w:fldChar w:fldCharType="begin"/>
      </w:r>
      <w:r w:rsidR="00030613">
        <w:rPr>
          <w:rFonts w:cs="Arial"/>
        </w:rPr>
        <w:instrText xml:space="preserve"> TOC \o "1-3" \h \z \t "Title;1" </w:instrText>
      </w:r>
      <w:r>
        <w:rPr>
          <w:rFonts w:cs="Arial"/>
        </w:rPr>
        <w:fldChar w:fldCharType="separate"/>
      </w:r>
      <w:hyperlink w:anchor="_Toc17109580" w:history="1">
        <w:r w:rsidR="0046526E" w:rsidRPr="009612A5">
          <w:rPr>
            <w:rStyle w:val="Hyperlinkki"/>
            <w:noProof/>
          </w:rPr>
          <w:t>1 Johdanto</w:t>
        </w:r>
        <w:r w:rsidR="0046526E">
          <w:rPr>
            <w:noProof/>
            <w:webHidden/>
          </w:rPr>
          <w:tab/>
        </w:r>
        <w:r w:rsidR="0046526E">
          <w:rPr>
            <w:noProof/>
            <w:webHidden/>
          </w:rPr>
          <w:fldChar w:fldCharType="begin"/>
        </w:r>
        <w:r w:rsidR="0046526E">
          <w:rPr>
            <w:noProof/>
            <w:webHidden/>
          </w:rPr>
          <w:instrText xml:space="preserve"> PAGEREF _Toc17109580 \h </w:instrText>
        </w:r>
        <w:r w:rsidR="0046526E">
          <w:rPr>
            <w:noProof/>
            <w:webHidden/>
          </w:rPr>
        </w:r>
        <w:r w:rsidR="0046526E">
          <w:rPr>
            <w:noProof/>
            <w:webHidden/>
          </w:rPr>
          <w:fldChar w:fldCharType="separate"/>
        </w:r>
        <w:r w:rsidR="00653399">
          <w:rPr>
            <w:noProof/>
            <w:webHidden/>
          </w:rPr>
          <w:t>4</w:t>
        </w:r>
        <w:r w:rsidR="0046526E">
          <w:rPr>
            <w:noProof/>
            <w:webHidden/>
          </w:rPr>
          <w:fldChar w:fldCharType="end"/>
        </w:r>
      </w:hyperlink>
    </w:p>
    <w:p w14:paraId="413806B9" w14:textId="0B668821" w:rsidR="0046526E" w:rsidRDefault="004823CD">
      <w:pPr>
        <w:pStyle w:val="Sisluet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en-US"/>
        </w:rPr>
      </w:pPr>
      <w:hyperlink w:anchor="_Toc17109581" w:history="1">
        <w:r w:rsidR="0046526E" w:rsidRPr="009612A5">
          <w:rPr>
            <w:rStyle w:val="Hyperlinkki"/>
            <w:noProof/>
          </w:rPr>
          <w:t>2 Yleisesti</w:t>
        </w:r>
        <w:r w:rsidR="0046526E">
          <w:rPr>
            <w:noProof/>
            <w:webHidden/>
          </w:rPr>
          <w:tab/>
        </w:r>
        <w:r w:rsidR="0046526E">
          <w:rPr>
            <w:noProof/>
            <w:webHidden/>
          </w:rPr>
          <w:fldChar w:fldCharType="begin"/>
        </w:r>
        <w:r w:rsidR="0046526E">
          <w:rPr>
            <w:noProof/>
            <w:webHidden/>
          </w:rPr>
          <w:instrText xml:space="preserve"> PAGEREF _Toc17109581 \h </w:instrText>
        </w:r>
        <w:r w:rsidR="0046526E">
          <w:rPr>
            <w:noProof/>
            <w:webHidden/>
          </w:rPr>
        </w:r>
        <w:r w:rsidR="0046526E">
          <w:rPr>
            <w:noProof/>
            <w:webHidden/>
          </w:rPr>
          <w:fldChar w:fldCharType="separate"/>
        </w:r>
        <w:r w:rsidR="00653399">
          <w:rPr>
            <w:noProof/>
            <w:webHidden/>
          </w:rPr>
          <w:t>5</w:t>
        </w:r>
        <w:r w:rsidR="0046526E">
          <w:rPr>
            <w:noProof/>
            <w:webHidden/>
          </w:rPr>
          <w:fldChar w:fldCharType="end"/>
        </w:r>
      </w:hyperlink>
    </w:p>
    <w:p w14:paraId="1D66B6C9" w14:textId="65C6B003" w:rsidR="0046526E" w:rsidRDefault="004823CD">
      <w:pPr>
        <w:pStyle w:val="Sisluet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en-US"/>
        </w:rPr>
      </w:pPr>
      <w:hyperlink w:anchor="_Toc17109582" w:history="1">
        <w:r w:rsidR="0046526E" w:rsidRPr="009612A5">
          <w:rPr>
            <w:rStyle w:val="Hyperlinkki"/>
            <w:noProof/>
          </w:rPr>
          <w:t>3 käynnistys</w:t>
        </w:r>
        <w:r w:rsidR="0046526E">
          <w:rPr>
            <w:noProof/>
            <w:webHidden/>
          </w:rPr>
          <w:tab/>
        </w:r>
        <w:r w:rsidR="0046526E">
          <w:rPr>
            <w:noProof/>
            <w:webHidden/>
          </w:rPr>
          <w:fldChar w:fldCharType="begin"/>
        </w:r>
        <w:r w:rsidR="0046526E">
          <w:rPr>
            <w:noProof/>
            <w:webHidden/>
          </w:rPr>
          <w:instrText xml:space="preserve"> PAGEREF _Toc17109582 \h </w:instrText>
        </w:r>
        <w:r w:rsidR="0046526E">
          <w:rPr>
            <w:noProof/>
            <w:webHidden/>
          </w:rPr>
        </w:r>
        <w:r w:rsidR="0046526E">
          <w:rPr>
            <w:noProof/>
            <w:webHidden/>
          </w:rPr>
          <w:fldChar w:fldCharType="separate"/>
        </w:r>
        <w:r w:rsidR="00653399">
          <w:rPr>
            <w:noProof/>
            <w:webHidden/>
          </w:rPr>
          <w:t>6</w:t>
        </w:r>
        <w:r w:rsidR="0046526E">
          <w:rPr>
            <w:noProof/>
            <w:webHidden/>
          </w:rPr>
          <w:fldChar w:fldCharType="end"/>
        </w:r>
      </w:hyperlink>
    </w:p>
    <w:p w14:paraId="087EECC1" w14:textId="18AB082F" w:rsidR="0046526E" w:rsidRDefault="004823CD">
      <w:pPr>
        <w:pStyle w:val="Sisluet2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hyperlink w:anchor="_Toc17109583" w:history="1">
        <w:r w:rsidR="0046526E" w:rsidRPr="009612A5">
          <w:rPr>
            <w:rStyle w:val="Hyperlinkki"/>
          </w:rPr>
          <w:t>3.1 Huomioitavaa</w:t>
        </w:r>
        <w:r w:rsidR="0046526E">
          <w:rPr>
            <w:webHidden/>
          </w:rPr>
          <w:tab/>
        </w:r>
        <w:r w:rsidR="0046526E">
          <w:rPr>
            <w:webHidden/>
          </w:rPr>
          <w:fldChar w:fldCharType="begin"/>
        </w:r>
        <w:r w:rsidR="0046526E">
          <w:rPr>
            <w:webHidden/>
          </w:rPr>
          <w:instrText xml:space="preserve"> PAGEREF _Toc17109583 \h </w:instrText>
        </w:r>
        <w:r w:rsidR="0046526E">
          <w:rPr>
            <w:webHidden/>
          </w:rPr>
        </w:r>
        <w:r w:rsidR="0046526E">
          <w:rPr>
            <w:webHidden/>
          </w:rPr>
          <w:fldChar w:fldCharType="separate"/>
        </w:r>
        <w:r w:rsidR="00653399">
          <w:rPr>
            <w:webHidden/>
          </w:rPr>
          <w:t>7</w:t>
        </w:r>
        <w:r w:rsidR="0046526E">
          <w:rPr>
            <w:webHidden/>
          </w:rPr>
          <w:fldChar w:fldCharType="end"/>
        </w:r>
      </w:hyperlink>
    </w:p>
    <w:p w14:paraId="084D5047" w14:textId="3A19D5CB" w:rsidR="0046526E" w:rsidRDefault="004823CD">
      <w:pPr>
        <w:pStyle w:val="Sisluet2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hyperlink w:anchor="_Toc17109584" w:history="1">
        <w:r w:rsidR="0046526E" w:rsidRPr="009612A5">
          <w:rPr>
            <w:rStyle w:val="Hyperlinkki"/>
          </w:rPr>
          <w:t>3.2 Arduino MEGA</w:t>
        </w:r>
        <w:r w:rsidR="0046526E">
          <w:rPr>
            <w:webHidden/>
          </w:rPr>
          <w:tab/>
        </w:r>
        <w:r w:rsidR="0046526E">
          <w:rPr>
            <w:webHidden/>
          </w:rPr>
          <w:fldChar w:fldCharType="begin"/>
        </w:r>
        <w:r w:rsidR="0046526E">
          <w:rPr>
            <w:webHidden/>
          </w:rPr>
          <w:instrText xml:space="preserve"> PAGEREF _Toc17109584 \h </w:instrText>
        </w:r>
        <w:r w:rsidR="0046526E">
          <w:rPr>
            <w:webHidden/>
          </w:rPr>
        </w:r>
        <w:r w:rsidR="0046526E">
          <w:rPr>
            <w:webHidden/>
          </w:rPr>
          <w:fldChar w:fldCharType="separate"/>
        </w:r>
        <w:r w:rsidR="00653399">
          <w:rPr>
            <w:webHidden/>
          </w:rPr>
          <w:t>7</w:t>
        </w:r>
        <w:r w:rsidR="0046526E">
          <w:rPr>
            <w:webHidden/>
          </w:rPr>
          <w:fldChar w:fldCharType="end"/>
        </w:r>
      </w:hyperlink>
    </w:p>
    <w:p w14:paraId="190D750F" w14:textId="504C6A74" w:rsidR="0046526E" w:rsidRDefault="004823CD">
      <w:pPr>
        <w:pStyle w:val="Sisluet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en-US"/>
        </w:rPr>
      </w:pPr>
      <w:hyperlink w:anchor="_Toc17109585" w:history="1">
        <w:r w:rsidR="0046526E" w:rsidRPr="009612A5">
          <w:rPr>
            <w:rStyle w:val="Hyperlinkki"/>
            <w:noProof/>
          </w:rPr>
          <w:t>4 ohjaus</w:t>
        </w:r>
        <w:r w:rsidR="0046526E">
          <w:rPr>
            <w:noProof/>
            <w:webHidden/>
          </w:rPr>
          <w:tab/>
        </w:r>
        <w:r w:rsidR="0046526E">
          <w:rPr>
            <w:noProof/>
            <w:webHidden/>
          </w:rPr>
          <w:fldChar w:fldCharType="begin"/>
        </w:r>
        <w:r w:rsidR="0046526E">
          <w:rPr>
            <w:noProof/>
            <w:webHidden/>
          </w:rPr>
          <w:instrText xml:space="preserve"> PAGEREF _Toc17109585 \h </w:instrText>
        </w:r>
        <w:r w:rsidR="0046526E">
          <w:rPr>
            <w:noProof/>
            <w:webHidden/>
          </w:rPr>
        </w:r>
        <w:r w:rsidR="0046526E">
          <w:rPr>
            <w:noProof/>
            <w:webHidden/>
          </w:rPr>
          <w:fldChar w:fldCharType="separate"/>
        </w:r>
        <w:r w:rsidR="00653399">
          <w:rPr>
            <w:noProof/>
            <w:webHidden/>
          </w:rPr>
          <w:t>8</w:t>
        </w:r>
        <w:r w:rsidR="0046526E">
          <w:rPr>
            <w:noProof/>
            <w:webHidden/>
          </w:rPr>
          <w:fldChar w:fldCharType="end"/>
        </w:r>
      </w:hyperlink>
    </w:p>
    <w:p w14:paraId="34507BF1" w14:textId="76A2E830" w:rsidR="0046526E" w:rsidRDefault="004823CD">
      <w:pPr>
        <w:pStyle w:val="Sisluet2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hyperlink w:anchor="_Toc17109586" w:history="1">
        <w:r w:rsidR="0046526E" w:rsidRPr="009612A5">
          <w:rPr>
            <w:rStyle w:val="Hyperlinkki"/>
          </w:rPr>
          <w:t>4.1 Vaihe 1</w:t>
        </w:r>
        <w:r w:rsidR="0046526E">
          <w:rPr>
            <w:webHidden/>
          </w:rPr>
          <w:tab/>
        </w:r>
        <w:r w:rsidR="0046526E">
          <w:rPr>
            <w:webHidden/>
          </w:rPr>
          <w:fldChar w:fldCharType="begin"/>
        </w:r>
        <w:r w:rsidR="0046526E">
          <w:rPr>
            <w:webHidden/>
          </w:rPr>
          <w:instrText xml:space="preserve"> PAGEREF _Toc17109586 \h </w:instrText>
        </w:r>
        <w:r w:rsidR="0046526E">
          <w:rPr>
            <w:webHidden/>
          </w:rPr>
        </w:r>
        <w:r w:rsidR="0046526E">
          <w:rPr>
            <w:webHidden/>
          </w:rPr>
          <w:fldChar w:fldCharType="separate"/>
        </w:r>
        <w:r w:rsidR="00653399">
          <w:rPr>
            <w:webHidden/>
          </w:rPr>
          <w:t>8</w:t>
        </w:r>
        <w:r w:rsidR="0046526E">
          <w:rPr>
            <w:webHidden/>
          </w:rPr>
          <w:fldChar w:fldCharType="end"/>
        </w:r>
      </w:hyperlink>
    </w:p>
    <w:p w14:paraId="0EAFAEEF" w14:textId="30983638" w:rsidR="0046526E" w:rsidRDefault="004823CD">
      <w:pPr>
        <w:pStyle w:val="Sisluet2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hyperlink w:anchor="_Toc17109587" w:history="1">
        <w:r w:rsidR="0046526E" w:rsidRPr="009612A5">
          <w:rPr>
            <w:rStyle w:val="Hyperlinkki"/>
          </w:rPr>
          <w:t>4.2 Vaihe 2</w:t>
        </w:r>
        <w:r w:rsidR="0046526E">
          <w:rPr>
            <w:webHidden/>
          </w:rPr>
          <w:tab/>
        </w:r>
        <w:r w:rsidR="0046526E">
          <w:rPr>
            <w:webHidden/>
          </w:rPr>
          <w:fldChar w:fldCharType="begin"/>
        </w:r>
        <w:r w:rsidR="0046526E">
          <w:rPr>
            <w:webHidden/>
          </w:rPr>
          <w:instrText xml:space="preserve"> PAGEREF _Toc17109587 \h </w:instrText>
        </w:r>
        <w:r w:rsidR="0046526E">
          <w:rPr>
            <w:webHidden/>
          </w:rPr>
        </w:r>
        <w:r w:rsidR="0046526E">
          <w:rPr>
            <w:webHidden/>
          </w:rPr>
          <w:fldChar w:fldCharType="separate"/>
        </w:r>
        <w:r w:rsidR="00653399">
          <w:rPr>
            <w:webHidden/>
          </w:rPr>
          <w:t>8</w:t>
        </w:r>
        <w:r w:rsidR="0046526E">
          <w:rPr>
            <w:webHidden/>
          </w:rPr>
          <w:fldChar w:fldCharType="end"/>
        </w:r>
      </w:hyperlink>
    </w:p>
    <w:p w14:paraId="04D6CD43" w14:textId="0571D1A8" w:rsidR="0046526E" w:rsidRDefault="004823CD">
      <w:pPr>
        <w:pStyle w:val="Sisluet2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hyperlink w:anchor="_Toc17109588" w:history="1">
        <w:r w:rsidR="0046526E" w:rsidRPr="009612A5">
          <w:rPr>
            <w:rStyle w:val="Hyperlinkki"/>
          </w:rPr>
          <w:t>4.3 Vaihe 3</w:t>
        </w:r>
        <w:r w:rsidR="0046526E">
          <w:rPr>
            <w:webHidden/>
          </w:rPr>
          <w:tab/>
        </w:r>
        <w:r w:rsidR="0046526E">
          <w:rPr>
            <w:webHidden/>
          </w:rPr>
          <w:fldChar w:fldCharType="begin"/>
        </w:r>
        <w:r w:rsidR="0046526E">
          <w:rPr>
            <w:webHidden/>
          </w:rPr>
          <w:instrText xml:space="preserve"> PAGEREF _Toc17109588 \h </w:instrText>
        </w:r>
        <w:r w:rsidR="0046526E">
          <w:rPr>
            <w:webHidden/>
          </w:rPr>
        </w:r>
        <w:r w:rsidR="0046526E">
          <w:rPr>
            <w:webHidden/>
          </w:rPr>
          <w:fldChar w:fldCharType="separate"/>
        </w:r>
        <w:r w:rsidR="00653399">
          <w:rPr>
            <w:webHidden/>
          </w:rPr>
          <w:t>9</w:t>
        </w:r>
        <w:r w:rsidR="0046526E">
          <w:rPr>
            <w:webHidden/>
          </w:rPr>
          <w:fldChar w:fldCharType="end"/>
        </w:r>
      </w:hyperlink>
    </w:p>
    <w:p w14:paraId="3F8D2CED" w14:textId="722E3956" w:rsidR="0046526E" w:rsidRDefault="004823CD">
      <w:pPr>
        <w:pStyle w:val="Sisluet2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hyperlink w:anchor="_Toc17109589" w:history="1">
        <w:r w:rsidR="0046526E" w:rsidRPr="009612A5">
          <w:rPr>
            <w:rStyle w:val="Hyperlinkki"/>
          </w:rPr>
          <w:t>4.4 Huomioitavaa</w:t>
        </w:r>
        <w:r w:rsidR="0046526E">
          <w:rPr>
            <w:webHidden/>
          </w:rPr>
          <w:tab/>
        </w:r>
        <w:r w:rsidR="0046526E">
          <w:rPr>
            <w:webHidden/>
          </w:rPr>
          <w:fldChar w:fldCharType="begin"/>
        </w:r>
        <w:r w:rsidR="0046526E">
          <w:rPr>
            <w:webHidden/>
          </w:rPr>
          <w:instrText xml:space="preserve"> PAGEREF _Toc17109589 \h </w:instrText>
        </w:r>
        <w:r w:rsidR="0046526E">
          <w:rPr>
            <w:webHidden/>
          </w:rPr>
        </w:r>
        <w:r w:rsidR="0046526E">
          <w:rPr>
            <w:webHidden/>
          </w:rPr>
          <w:fldChar w:fldCharType="separate"/>
        </w:r>
        <w:r w:rsidR="00653399">
          <w:rPr>
            <w:webHidden/>
          </w:rPr>
          <w:t>10</w:t>
        </w:r>
        <w:r w:rsidR="0046526E">
          <w:rPr>
            <w:webHidden/>
          </w:rPr>
          <w:fldChar w:fldCharType="end"/>
        </w:r>
      </w:hyperlink>
    </w:p>
    <w:p w14:paraId="260152AC" w14:textId="5F02C79E" w:rsidR="0046526E" w:rsidRDefault="004823CD">
      <w:pPr>
        <w:pStyle w:val="Sisluet1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en-US"/>
        </w:rPr>
      </w:pPr>
      <w:hyperlink w:anchor="_Toc17109590" w:history="1">
        <w:r w:rsidR="0046526E" w:rsidRPr="009612A5">
          <w:rPr>
            <w:rStyle w:val="Hyperlinkki"/>
            <w:noProof/>
          </w:rPr>
          <w:t>5 juoppo testiohjelma</w:t>
        </w:r>
        <w:r w:rsidR="0046526E">
          <w:rPr>
            <w:noProof/>
            <w:webHidden/>
          </w:rPr>
          <w:tab/>
        </w:r>
        <w:r w:rsidR="0046526E">
          <w:rPr>
            <w:noProof/>
            <w:webHidden/>
          </w:rPr>
          <w:fldChar w:fldCharType="begin"/>
        </w:r>
        <w:r w:rsidR="0046526E">
          <w:rPr>
            <w:noProof/>
            <w:webHidden/>
          </w:rPr>
          <w:instrText xml:space="preserve"> PAGEREF _Toc17109590 \h </w:instrText>
        </w:r>
        <w:r w:rsidR="0046526E">
          <w:rPr>
            <w:noProof/>
            <w:webHidden/>
          </w:rPr>
        </w:r>
        <w:r w:rsidR="0046526E">
          <w:rPr>
            <w:noProof/>
            <w:webHidden/>
          </w:rPr>
          <w:fldChar w:fldCharType="separate"/>
        </w:r>
        <w:r w:rsidR="00653399">
          <w:rPr>
            <w:noProof/>
            <w:webHidden/>
          </w:rPr>
          <w:t>11</w:t>
        </w:r>
        <w:r w:rsidR="0046526E">
          <w:rPr>
            <w:noProof/>
            <w:webHidden/>
          </w:rPr>
          <w:fldChar w:fldCharType="end"/>
        </w:r>
      </w:hyperlink>
    </w:p>
    <w:p w14:paraId="1BCD4A68" w14:textId="360767B4" w:rsidR="0046526E" w:rsidRDefault="004823CD">
      <w:pPr>
        <w:pStyle w:val="Sisluet2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hyperlink w:anchor="_Toc17109591" w:history="1">
        <w:r w:rsidR="0046526E" w:rsidRPr="009612A5">
          <w:rPr>
            <w:rStyle w:val="Hyperlinkki"/>
          </w:rPr>
          <w:t>5.1 Järjestelyt</w:t>
        </w:r>
        <w:r w:rsidR="0046526E">
          <w:rPr>
            <w:webHidden/>
          </w:rPr>
          <w:tab/>
        </w:r>
        <w:r w:rsidR="0046526E">
          <w:rPr>
            <w:webHidden/>
          </w:rPr>
          <w:fldChar w:fldCharType="begin"/>
        </w:r>
        <w:r w:rsidR="0046526E">
          <w:rPr>
            <w:webHidden/>
          </w:rPr>
          <w:instrText xml:space="preserve"> PAGEREF _Toc17109591 \h </w:instrText>
        </w:r>
        <w:r w:rsidR="0046526E">
          <w:rPr>
            <w:webHidden/>
          </w:rPr>
        </w:r>
        <w:r w:rsidR="0046526E">
          <w:rPr>
            <w:webHidden/>
          </w:rPr>
          <w:fldChar w:fldCharType="separate"/>
        </w:r>
        <w:r w:rsidR="00653399">
          <w:rPr>
            <w:webHidden/>
          </w:rPr>
          <w:t>11</w:t>
        </w:r>
        <w:r w:rsidR="0046526E">
          <w:rPr>
            <w:webHidden/>
          </w:rPr>
          <w:fldChar w:fldCharType="end"/>
        </w:r>
      </w:hyperlink>
    </w:p>
    <w:p w14:paraId="2DAC3AEB" w14:textId="6BC342BF" w:rsidR="0046526E" w:rsidRDefault="004823CD">
      <w:pPr>
        <w:pStyle w:val="Sisluet2"/>
        <w:rPr>
          <w:rFonts w:asciiTheme="minorHAnsi" w:eastAsiaTheme="minorEastAsia" w:hAnsiTheme="minorHAnsi" w:cstheme="minorBidi"/>
          <w:sz w:val="22"/>
          <w:szCs w:val="22"/>
          <w:lang w:val="en-US" w:eastAsia="en-US"/>
        </w:rPr>
      </w:pPr>
      <w:hyperlink w:anchor="_Toc17109592" w:history="1">
        <w:r w:rsidR="0046526E" w:rsidRPr="009612A5">
          <w:rPr>
            <w:rStyle w:val="Hyperlinkki"/>
          </w:rPr>
          <w:t>5.2 Testiohjelman käyttö</w:t>
        </w:r>
        <w:r w:rsidR="0046526E">
          <w:rPr>
            <w:webHidden/>
          </w:rPr>
          <w:tab/>
        </w:r>
        <w:r w:rsidR="0046526E">
          <w:rPr>
            <w:webHidden/>
          </w:rPr>
          <w:fldChar w:fldCharType="begin"/>
        </w:r>
        <w:r w:rsidR="0046526E">
          <w:rPr>
            <w:webHidden/>
          </w:rPr>
          <w:instrText xml:space="preserve"> PAGEREF _Toc17109592 \h </w:instrText>
        </w:r>
        <w:r w:rsidR="0046526E">
          <w:rPr>
            <w:webHidden/>
          </w:rPr>
        </w:r>
        <w:r w:rsidR="0046526E">
          <w:rPr>
            <w:webHidden/>
          </w:rPr>
          <w:fldChar w:fldCharType="separate"/>
        </w:r>
        <w:r w:rsidR="00653399">
          <w:rPr>
            <w:webHidden/>
          </w:rPr>
          <w:t>12</w:t>
        </w:r>
        <w:r w:rsidR="0046526E">
          <w:rPr>
            <w:webHidden/>
          </w:rPr>
          <w:fldChar w:fldCharType="end"/>
        </w:r>
      </w:hyperlink>
    </w:p>
    <w:p w14:paraId="027EDB92" w14:textId="760EB402" w:rsidR="00196D38" w:rsidRDefault="00005444" w:rsidP="005A5C94">
      <w:pPr>
        <w:jc w:val="left"/>
      </w:pPr>
      <w:r>
        <w:fldChar w:fldCharType="end"/>
      </w:r>
      <w:r w:rsidR="00D36F6F">
        <w:t>LIITTEET</w:t>
      </w:r>
    </w:p>
    <w:p w14:paraId="57BA125B" w14:textId="77777777" w:rsidR="00111231" w:rsidRPr="00111231" w:rsidRDefault="00111231" w:rsidP="00755949"/>
    <w:p w14:paraId="185F0E3F" w14:textId="28114D68" w:rsidR="00B24FC1" w:rsidRDefault="00B24FC1" w:rsidP="00755949">
      <w:pPr>
        <w:pStyle w:val="Otsikko1"/>
      </w:pPr>
      <w:bookmarkStart w:id="1" w:name="_Toc17109580"/>
      <w:r w:rsidRPr="00F01F8D">
        <w:lastRenderedPageBreak/>
        <w:t>Johdanto</w:t>
      </w:r>
      <w:bookmarkEnd w:id="1"/>
    </w:p>
    <w:p w14:paraId="78F9B34A" w14:textId="7D1AAE3B" w:rsidR="00CE50FD" w:rsidRPr="00CE50FD" w:rsidRDefault="00CE50FD" w:rsidP="00CE50FD">
      <w:r>
        <w:t>Juomaatti on</w:t>
      </w:r>
      <w:r w:rsidR="002D77D0">
        <w:t xml:space="preserve"> </w:t>
      </w:r>
      <w:r w:rsidR="00505A8E">
        <w:t>harjoi</w:t>
      </w:r>
      <w:r w:rsidR="000C3427">
        <w:t xml:space="preserve">tus- </w:t>
      </w:r>
      <w:r w:rsidR="00CA7BD2">
        <w:t>ja esittely</w:t>
      </w:r>
      <w:r w:rsidR="000C3427">
        <w:t>käyttöön tarkoitettu logiikkaohjattu juomansekoitu</w:t>
      </w:r>
      <w:r w:rsidR="0059240A">
        <w:t xml:space="preserve">slaitteisto. </w:t>
      </w:r>
      <w:r w:rsidR="00143DD9">
        <w:t>Tässä lyhyessä ohjeessa käydään pääpiirteittäin läpi</w:t>
      </w:r>
      <w:r w:rsidR="00EB5E5A">
        <w:t xml:space="preserve"> Juomaati</w:t>
      </w:r>
      <w:r w:rsidR="00281A05">
        <w:t>n käytt</w:t>
      </w:r>
      <w:r w:rsidR="00900168">
        <w:t>öön vaadittavat tiedot.</w:t>
      </w:r>
    </w:p>
    <w:p w14:paraId="73B6A857" w14:textId="38094B7E" w:rsidR="001D2535" w:rsidRDefault="001D2535" w:rsidP="001D2535">
      <w:pPr>
        <w:pStyle w:val="Otsikko1"/>
      </w:pPr>
      <w:bookmarkStart w:id="2" w:name="_Toc17109581"/>
      <w:r>
        <w:lastRenderedPageBreak/>
        <w:t>Yleisesti</w:t>
      </w:r>
      <w:bookmarkEnd w:id="2"/>
    </w:p>
    <w:p w14:paraId="4907370A" w14:textId="77777777" w:rsidR="001111A9" w:rsidRDefault="001D2535" w:rsidP="009C7523">
      <w:r>
        <w:t>Juomaatti on</w:t>
      </w:r>
      <w:r w:rsidR="00150BA3">
        <w:t xml:space="preserve"> </w:t>
      </w:r>
      <w:r w:rsidR="00B953AE">
        <w:t>OAMK:in opiskelijo</w:t>
      </w:r>
      <w:r w:rsidR="008B7266">
        <w:t>iden</w:t>
      </w:r>
      <w:r w:rsidR="001111A9">
        <w:t xml:space="preserve"> vuonna</w:t>
      </w:r>
      <w:r w:rsidR="008B7266">
        <w:t xml:space="preserve"> </w:t>
      </w:r>
      <w:r w:rsidR="00150BA3">
        <w:t xml:space="preserve">2014 </w:t>
      </w:r>
      <w:r w:rsidR="00D82D85">
        <w:t xml:space="preserve">rakentama </w:t>
      </w:r>
      <w:r w:rsidR="00D430CB">
        <w:t>”robotti</w:t>
      </w:r>
      <w:r w:rsidR="00BF56F2">
        <w:t>baari</w:t>
      </w:r>
      <w:r w:rsidR="00A773A2">
        <w:t>mestari”</w:t>
      </w:r>
      <w:r w:rsidR="00CF11BD">
        <w:t>. Juomaatti kunnostettiin</w:t>
      </w:r>
      <w:r w:rsidR="001111A9">
        <w:t xml:space="preserve"> käyttökuntoon kesällä 2019</w:t>
      </w:r>
      <w:r w:rsidR="00150BA3">
        <w:t xml:space="preserve">. </w:t>
      </w:r>
    </w:p>
    <w:p w14:paraId="5A83DEA3" w14:textId="589FCB25" w:rsidR="009C7523" w:rsidRDefault="004637F3" w:rsidP="009C7523">
      <w:r>
        <w:t>Juomaattia ohjaa Arduino MEGA, j</w:t>
      </w:r>
      <w:r w:rsidR="00BE4F29">
        <w:t>olle voidaan antaa käskyjä ulkoiselta logiikalta. Juomaatin ulkoinen ohjau</w:t>
      </w:r>
      <w:r w:rsidR="001C6FDE">
        <w:t xml:space="preserve">s </w:t>
      </w:r>
      <w:r w:rsidR="00DD3281">
        <w:t xml:space="preserve">tehdään antamalla </w:t>
      </w:r>
      <w:r w:rsidR="001111A9">
        <w:t>binäärimuotoisia käskyjä</w:t>
      </w:r>
      <w:r w:rsidR="0096368B">
        <w:t xml:space="preserve"> manipuloimalla </w:t>
      </w:r>
      <w:r w:rsidR="00517437">
        <w:t>Arduinon sisääntulo</w:t>
      </w:r>
      <w:r w:rsidR="00DA3325">
        <w:t>ja.</w:t>
      </w:r>
    </w:p>
    <w:p w14:paraId="322F1BD7" w14:textId="6EC018CA" w:rsidR="009C7523" w:rsidRDefault="009C7523" w:rsidP="009C7523">
      <w:pPr>
        <w:keepNext/>
      </w:pPr>
      <w:r>
        <w:rPr>
          <w:noProof/>
        </w:rPr>
        <w:drawing>
          <wp:inline distT="0" distB="0" distL="0" distR="0" wp14:anchorId="61F25A2D" wp14:editId="0689C7BC">
            <wp:extent cx="5400040" cy="2918129"/>
            <wp:effectExtent l="0" t="0" r="0" b="0"/>
            <wp:docPr id="1" name="Kuva 1" descr="Kuva, joka sisältää kohteen sisä, pöytä, tietokon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uomaatin_liittimet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48"/>
                    <a:stretch/>
                  </pic:blipFill>
                  <pic:spPr bwMode="auto">
                    <a:xfrm>
                      <a:off x="0" y="0"/>
                      <a:ext cx="5400040" cy="29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F414" w14:textId="39CD9E4D" w:rsidR="009C7523" w:rsidRDefault="009C7523" w:rsidP="009C7523">
      <w:pPr>
        <w:pStyle w:val="Kuvaotsikko"/>
        <w:jc w:val="both"/>
      </w:pPr>
      <w:r>
        <w:t xml:space="preserve">Kuva </w:t>
      </w:r>
      <w:r w:rsidR="004823CD">
        <w:fldChar w:fldCharType="begin"/>
      </w:r>
      <w:r w:rsidR="004823CD">
        <w:instrText xml:space="preserve"> SEQ Kuva \* ARABIC </w:instrText>
      </w:r>
      <w:r w:rsidR="004823CD">
        <w:fldChar w:fldCharType="separate"/>
      </w:r>
      <w:r w:rsidR="00590C78">
        <w:rPr>
          <w:noProof/>
        </w:rPr>
        <w:t>1</w:t>
      </w:r>
      <w:r w:rsidR="004823CD">
        <w:rPr>
          <w:noProof/>
        </w:rPr>
        <w:fldChar w:fldCharType="end"/>
      </w:r>
      <w:r>
        <w:t xml:space="preserve"> Juomaatin liittimet.</w:t>
      </w:r>
    </w:p>
    <w:p w14:paraId="758B8AAA" w14:textId="6A00D635" w:rsidR="009C7523" w:rsidRPr="009C7523" w:rsidRDefault="00CB35A0" w:rsidP="009C7523">
      <w:r>
        <w:t>Juomaatin takaosasta</w:t>
      </w:r>
      <w:r w:rsidR="00847A07">
        <w:t xml:space="preserve"> (Kuva 1)</w:t>
      </w:r>
      <w:r>
        <w:t xml:space="preserve"> löytyy </w:t>
      </w:r>
      <w:r w:rsidR="00CF79ED">
        <w:t xml:space="preserve">kolme riviliitin pakettia X1, X2 ja X3 </w:t>
      </w:r>
      <w:r w:rsidR="00E0226F">
        <w:t xml:space="preserve">vasemmalta oikealle lueteltuna. paketista X1 löytyy kaikki virtalähteeltä tulevat kaapeloinnit. X2 sisältää kaikki toimilaitteet ja releet ja X3 sisältää painonapit sekä </w:t>
      </w:r>
      <w:r w:rsidR="009B7EC5">
        <w:t xml:space="preserve">ulos menevät yhteydet. </w:t>
      </w:r>
    </w:p>
    <w:p w14:paraId="7F0DCA02" w14:textId="3471F0C3" w:rsidR="00B24FC1" w:rsidRPr="00B6663D" w:rsidRDefault="00C353C4" w:rsidP="00755949">
      <w:pPr>
        <w:pStyle w:val="Otsikko1"/>
      </w:pPr>
      <w:bookmarkStart w:id="3" w:name="_Toc17109582"/>
      <w:r>
        <w:lastRenderedPageBreak/>
        <w:t>käynnist</w:t>
      </w:r>
      <w:r w:rsidR="004536BB">
        <w:t>ys</w:t>
      </w:r>
      <w:bookmarkEnd w:id="3"/>
    </w:p>
    <w:p w14:paraId="5892A66A" w14:textId="3E05AF79" w:rsidR="002A5490" w:rsidRPr="00D2605B" w:rsidRDefault="00BD4A36" w:rsidP="00D2605B">
      <w:r w:rsidRPr="00D2605B">
        <w:t>Juomaatin virtalähtee</w:t>
      </w:r>
      <w:r w:rsidR="00EC3C56" w:rsidRPr="00D2605B">
        <w:t xml:space="preserve">n saa päälle painamalla </w:t>
      </w:r>
      <w:r w:rsidR="00C334EB" w:rsidRPr="00D2605B">
        <w:t>laitteen</w:t>
      </w:r>
      <w:r w:rsidR="00EC3C56" w:rsidRPr="00D2605B">
        <w:t xml:space="preserve"> takan</w:t>
      </w:r>
      <w:r w:rsidR="002F6190" w:rsidRPr="00D2605B">
        <w:t>a</w:t>
      </w:r>
      <w:r w:rsidR="00EC3C56" w:rsidRPr="00D2605B">
        <w:t xml:space="preserve"> olevan </w:t>
      </w:r>
      <w:r w:rsidR="00542C6E" w:rsidRPr="00D2605B">
        <w:t>I/0</w:t>
      </w:r>
      <w:r w:rsidR="001638FD" w:rsidRPr="00D2605B">
        <w:t xml:space="preserve"> </w:t>
      </w:r>
      <w:r w:rsidR="00C334EB" w:rsidRPr="00D2605B">
        <w:t>vivun</w:t>
      </w:r>
      <w:r w:rsidR="00973B75" w:rsidRPr="00D2605B">
        <w:t xml:space="preserve"> I asentoon</w:t>
      </w:r>
      <w:r w:rsidR="00C334EB" w:rsidRPr="00D2605B">
        <w:t xml:space="preserve">. </w:t>
      </w:r>
      <w:r w:rsidR="00090B77" w:rsidRPr="00D2605B">
        <w:t xml:space="preserve">Tarkista </w:t>
      </w:r>
      <w:r w:rsidR="007D5CBA" w:rsidRPr="00D2605B">
        <w:t>myös, että hätäseiskytkin on ulosvedetyssä asennossa.</w:t>
      </w:r>
      <w:r w:rsidR="006E077C" w:rsidRPr="00D2605B">
        <w:t xml:space="preserve"> Arduino MEGA kehitysalusta on kytkettynä virtalähteen 5Vsb</w:t>
      </w:r>
      <w:r w:rsidR="00240FD8" w:rsidRPr="00D2605B">
        <w:t xml:space="preserve"> lähtöön. Tämä pitää Arduinon päällä vaikka </w:t>
      </w:r>
      <w:r w:rsidR="00B66EE4" w:rsidRPr="00D2605B">
        <w:t>virtalähteen sammuttaa</w:t>
      </w:r>
      <w:r w:rsidR="006A0A14" w:rsidRPr="00D2605B">
        <w:t>.</w:t>
      </w:r>
      <w:r w:rsidR="00E55340" w:rsidRPr="00D2605B">
        <w:t xml:space="preserve"> </w:t>
      </w:r>
      <w:r w:rsidR="006A0A14" w:rsidRPr="00D2605B">
        <w:t>T</w:t>
      </w:r>
      <w:r w:rsidR="00E55340" w:rsidRPr="00D2605B">
        <w:t xml:space="preserve">ämän vuoksi </w:t>
      </w:r>
      <w:r w:rsidR="006A0A14" w:rsidRPr="00D2605B">
        <w:t>on suositeltavaa</w:t>
      </w:r>
      <w:r w:rsidR="00E55340" w:rsidRPr="00D2605B">
        <w:t xml:space="preserve"> painaa </w:t>
      </w:r>
      <w:r w:rsidR="006A0A14" w:rsidRPr="00D2605B">
        <w:t>RESET</w:t>
      </w:r>
      <w:r w:rsidR="00E55340" w:rsidRPr="00D2605B">
        <w:t xml:space="preserve"> </w:t>
      </w:r>
      <w:r w:rsidR="006A0A14" w:rsidRPr="00D2605B">
        <w:t>nappia</w:t>
      </w:r>
      <w:r w:rsidR="00E55340" w:rsidRPr="00D2605B">
        <w:t xml:space="preserve"> Arduino MEG</w:t>
      </w:r>
      <w:r w:rsidR="00F37C35" w:rsidRPr="00D2605B">
        <w:t xml:space="preserve">A:sta tai laitteen kyljessä olevaa </w:t>
      </w:r>
      <w:r w:rsidR="006A0A14" w:rsidRPr="00D2605B">
        <w:t>RESET</w:t>
      </w:r>
      <w:r w:rsidR="00F37C35" w:rsidRPr="00D2605B">
        <w:t xml:space="preserve"> </w:t>
      </w:r>
      <w:r w:rsidR="00595A1B" w:rsidRPr="00D2605B">
        <w:t>painiketta, kun</w:t>
      </w:r>
      <w:r w:rsidR="00374F14" w:rsidRPr="00D2605B">
        <w:t xml:space="preserve"> järjestelmä käynnistetään.</w:t>
      </w:r>
    </w:p>
    <w:p w14:paraId="1AD1900C" w14:textId="77777777" w:rsidR="00E06A4D" w:rsidRDefault="00B86F20" w:rsidP="00E06A4D">
      <w:pPr>
        <w:keepNext/>
      </w:pPr>
      <w:r>
        <w:rPr>
          <w:noProof/>
        </w:rPr>
        <w:drawing>
          <wp:inline distT="0" distB="0" distL="0" distR="0" wp14:anchorId="4B130B06" wp14:editId="65BF89C6">
            <wp:extent cx="2337684" cy="4359067"/>
            <wp:effectExtent l="0" t="0" r="5715" b="3810"/>
            <wp:docPr id="2" name="Kuva 2" descr="Kuva, joka sisältää kohteen maa, pöytä, istuminen, puinen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uomaatin_napi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698" cy="457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0EF0" w14:textId="4DC5D046" w:rsidR="00B86F20" w:rsidRDefault="00E06A4D" w:rsidP="00E06A4D">
      <w:pPr>
        <w:pStyle w:val="Kuvaotsikko"/>
        <w:jc w:val="both"/>
      </w:pPr>
      <w:r>
        <w:t xml:space="preserve">Kuva </w:t>
      </w:r>
      <w:r w:rsidR="004823CD">
        <w:fldChar w:fldCharType="begin"/>
      </w:r>
      <w:r w:rsidR="004823CD">
        <w:instrText xml:space="preserve"> SEQ Kuva \* ARABIC </w:instrText>
      </w:r>
      <w:r w:rsidR="004823CD">
        <w:fldChar w:fldCharType="separate"/>
      </w:r>
      <w:r w:rsidR="00590C78">
        <w:rPr>
          <w:noProof/>
        </w:rPr>
        <w:t>2</w:t>
      </w:r>
      <w:r w:rsidR="004823CD">
        <w:rPr>
          <w:noProof/>
        </w:rPr>
        <w:fldChar w:fldCharType="end"/>
      </w:r>
      <w:r>
        <w:t xml:space="preserve"> </w:t>
      </w:r>
      <w:r w:rsidR="00B04D05">
        <w:t>Juomaatin sivupaneelin ohjauspainikkeet</w:t>
      </w:r>
    </w:p>
    <w:p w14:paraId="131AD434" w14:textId="33A5DAEE" w:rsidR="00581E88" w:rsidRDefault="00581E88" w:rsidP="00755949">
      <w:r>
        <w:t>Järjestelmä suorittaa kalibroinnin aina, kun reset</w:t>
      </w:r>
      <w:r w:rsidR="005D6CF8">
        <w:t xml:space="preserve"> näppäintä painetaan. Kalibroinnissa kelkassa oleva servo </w:t>
      </w:r>
      <w:r w:rsidR="00EE55F9">
        <w:t>laskee</w:t>
      </w:r>
      <w:r w:rsidR="005D6CF8">
        <w:t xml:space="preserve"> nostimen ala</w:t>
      </w:r>
      <w:r w:rsidR="00B37E34">
        <w:t>-</w:t>
      </w:r>
      <w:r w:rsidR="005D6CF8">
        <w:t>asentoon</w:t>
      </w:r>
      <w:r w:rsidR="00AA5CC4">
        <w:t xml:space="preserve"> ja ajaa kelkan </w:t>
      </w:r>
      <w:r w:rsidR="00EE55F9">
        <w:t>oikean laidan raja</w:t>
      </w:r>
      <w:r w:rsidR="00664039">
        <w:t>sensoriin</w:t>
      </w:r>
      <w:r w:rsidR="00AA5CC4">
        <w:t xml:space="preserve">. </w:t>
      </w:r>
      <w:r w:rsidR="00D63D1E">
        <w:t xml:space="preserve">Kalibroinnin </w:t>
      </w:r>
      <w:r w:rsidR="00536276">
        <w:t>jälkeen,</w:t>
      </w:r>
      <w:r w:rsidR="00D63D1E">
        <w:t xml:space="preserve"> mikäli testi kytkin on 0 asennossa</w:t>
      </w:r>
      <w:r w:rsidR="00664039">
        <w:t>,</w:t>
      </w:r>
      <w:r w:rsidR="006458C2">
        <w:t xml:space="preserve"> lait</w:t>
      </w:r>
      <w:r w:rsidR="006458C2">
        <w:lastRenderedPageBreak/>
        <w:t>teisto</w:t>
      </w:r>
      <w:r w:rsidR="00664039">
        <w:t xml:space="preserve"> jää</w:t>
      </w:r>
      <w:r w:rsidR="006458C2">
        <w:t xml:space="preserve"> odottamaan ulkoista ohjausta</w:t>
      </w:r>
      <w:r w:rsidR="009B4564">
        <w:t>.</w:t>
      </w:r>
      <w:r w:rsidR="005D6CF8">
        <w:t xml:space="preserve"> </w:t>
      </w:r>
      <w:r w:rsidR="00AF7994">
        <w:t>On suositeltavaa, että ennen käyttöä ajetaan testiohjelma kerran</w:t>
      </w:r>
      <w:r w:rsidR="00224ADB">
        <w:t xml:space="preserve">. Mikäli sen aikana on havaittavissa jotain </w:t>
      </w:r>
      <w:r w:rsidR="00F13505">
        <w:t>poikkeavaisuuksia,</w:t>
      </w:r>
      <w:r w:rsidR="00224ADB">
        <w:t xml:space="preserve"> voidaan ne korjata ennen ulkoisen logiikan liittämistä</w:t>
      </w:r>
      <w:r w:rsidR="00F13505">
        <w:t>.</w:t>
      </w:r>
    </w:p>
    <w:p w14:paraId="009F33FA" w14:textId="0415571E" w:rsidR="00B24FC1" w:rsidRDefault="00AE23FA" w:rsidP="00F7207C">
      <w:pPr>
        <w:pStyle w:val="Otsikko2"/>
      </w:pPr>
      <w:bookmarkStart w:id="4" w:name="_Toc17109583"/>
      <w:r>
        <w:t>H</w:t>
      </w:r>
      <w:r w:rsidR="004536BB">
        <w:t>uomioitavaa</w:t>
      </w:r>
      <w:bookmarkEnd w:id="4"/>
    </w:p>
    <w:p w14:paraId="0B1FDBF0" w14:textId="5980F09A" w:rsidR="00900968" w:rsidRDefault="00AF2898" w:rsidP="009B4564">
      <w:r>
        <w:t xml:space="preserve">Juomaattia käyttäessä </w:t>
      </w:r>
      <w:r w:rsidR="00396633">
        <w:t>vastuu laitteen turvallisesta toiminnasta on käyttäjällä.</w:t>
      </w:r>
      <w:r w:rsidR="00497FDD">
        <w:t xml:space="preserve"> </w:t>
      </w:r>
      <w:r w:rsidR="00B949C3">
        <w:t xml:space="preserve">Juomaatti </w:t>
      </w:r>
      <w:r w:rsidR="00C84115">
        <w:t xml:space="preserve">on drinkkikone, mutta </w:t>
      </w:r>
      <w:r w:rsidR="00C84115" w:rsidRPr="00E7513A">
        <w:rPr>
          <w:color w:val="FF0000"/>
        </w:rPr>
        <w:t>JUOMAATILLA TEHTYJÄ DRINKKEJÄ EI SAA JUO</w:t>
      </w:r>
      <w:r w:rsidR="0005367D" w:rsidRPr="00E7513A">
        <w:rPr>
          <w:color w:val="FF0000"/>
        </w:rPr>
        <w:t>DA</w:t>
      </w:r>
      <w:r w:rsidR="0005367D">
        <w:rPr>
          <w:color w:val="FF0000"/>
        </w:rPr>
        <w:t>.</w:t>
      </w:r>
      <w:r w:rsidR="00702AEE">
        <w:rPr>
          <w:color w:val="FF0000"/>
        </w:rPr>
        <w:t xml:space="preserve"> </w:t>
      </w:r>
      <w:r w:rsidR="00043599">
        <w:t xml:space="preserve">Tämän projektin osalta juomaatissa ei ole käytössä kaikkia sen ominaisuuksia. </w:t>
      </w:r>
      <w:r w:rsidR="00887F0C">
        <w:t>Karusellista yksi eli takaa katsottuna oikeanpuoleinen</w:t>
      </w:r>
      <w:r w:rsidR="004502B1">
        <w:t xml:space="preserve"> karusellin servo on poistettu sen viallisuuden </w:t>
      </w:r>
      <w:r w:rsidR="001A000B">
        <w:t>vuoksi</w:t>
      </w:r>
      <w:r w:rsidR="004502B1">
        <w:t xml:space="preserve">. </w:t>
      </w:r>
      <w:r w:rsidR="007E6F71">
        <w:t xml:space="preserve">Lantrinkeja alkuperäisessä laitteistossa oli mahdollista olla kuusi erilaista, mutta </w:t>
      </w:r>
      <w:r w:rsidR="005D0582">
        <w:t>niistä 1</w:t>
      </w:r>
      <w:r w:rsidR="00B56276">
        <w:t xml:space="preserve">, 2 ja 3 on kommentoitu ulos </w:t>
      </w:r>
      <w:r w:rsidR="005D0582">
        <w:t>koodista</w:t>
      </w:r>
      <w:r w:rsidR="007A4848">
        <w:t>. Pumput 4, 5 ja 6</w:t>
      </w:r>
      <w:r w:rsidR="005D0582">
        <w:t xml:space="preserve"> </w:t>
      </w:r>
      <w:r w:rsidR="007A4848">
        <w:t>sekä</w:t>
      </w:r>
      <w:r w:rsidR="005D0582">
        <w:t xml:space="preserve"> niiden servot ovat käytössä</w:t>
      </w:r>
      <w:r w:rsidR="007A4848">
        <w:t>, mutta pumpuille tulevat putkistot on katkaistu.</w:t>
      </w:r>
      <w:r w:rsidR="00753052">
        <w:t xml:space="preserve"> </w:t>
      </w:r>
    </w:p>
    <w:p w14:paraId="6B47DD39" w14:textId="77777777" w:rsidR="007B795D" w:rsidRDefault="007B795D" w:rsidP="009B4564"/>
    <w:p w14:paraId="386C9BEA" w14:textId="77777777" w:rsidR="00753052" w:rsidRDefault="00753052" w:rsidP="009B4564"/>
    <w:p w14:paraId="53B3FA8D" w14:textId="3EBB8F6E" w:rsidR="004B10D7" w:rsidRPr="004B10D7" w:rsidRDefault="001D5019" w:rsidP="004B10D7">
      <w:pPr>
        <w:pStyle w:val="Otsikko2"/>
      </w:pPr>
      <w:bookmarkStart w:id="5" w:name="_Toc17109584"/>
      <w:r>
        <w:t>Arduino MEGA</w:t>
      </w:r>
      <w:bookmarkEnd w:id="5"/>
    </w:p>
    <w:p w14:paraId="641156E6" w14:textId="358A52B8" w:rsidR="004A0D77" w:rsidRDefault="000D55B7" w:rsidP="00872C2D">
      <w:pPr>
        <w:spacing w:after="0"/>
      </w:pPr>
      <w:r>
        <w:t xml:space="preserve">Järjestelmän sisäistä toimintaa ohjaavan Arduino </w:t>
      </w:r>
      <w:proofErr w:type="spellStart"/>
      <w:r>
        <w:t>MEGA:n</w:t>
      </w:r>
      <w:proofErr w:type="spellEnd"/>
      <w:r>
        <w:t xml:space="preserve"> koodi on saatavilla netistä </w:t>
      </w:r>
      <w:r w:rsidR="005803BC">
        <w:t xml:space="preserve">osoitteesta: </w:t>
      </w:r>
      <w:hyperlink r:id="rId15" w:history="1">
        <w:r w:rsidR="005803BC" w:rsidRPr="002A2794">
          <w:rPr>
            <w:rStyle w:val="Hyperlinkki"/>
          </w:rPr>
          <w:t>https://github.com/Kinerpi/juomaatti</w:t>
        </w:r>
      </w:hyperlink>
      <w:r w:rsidR="004D5EF2">
        <w:rPr>
          <w:rStyle w:val="Hyperlinkki"/>
          <w:color w:val="auto"/>
          <w:u w:val="none"/>
        </w:rPr>
        <w:t xml:space="preserve">. </w:t>
      </w:r>
      <w:r w:rsidR="002B0FC6">
        <w:rPr>
          <w:rStyle w:val="Hyperlinkki"/>
          <w:color w:val="auto"/>
          <w:u w:val="none"/>
        </w:rPr>
        <w:t xml:space="preserve">Edellä mainitusta osoitteesta on myös saatavilla </w:t>
      </w:r>
      <w:r w:rsidR="00C926FE">
        <w:rPr>
          <w:rStyle w:val="Hyperlinkki"/>
          <w:color w:val="auto"/>
          <w:u w:val="none"/>
        </w:rPr>
        <w:t xml:space="preserve">kaikki </w:t>
      </w:r>
      <w:r w:rsidR="00BF66ED">
        <w:rPr>
          <w:rStyle w:val="Hyperlinkki"/>
          <w:color w:val="auto"/>
          <w:u w:val="none"/>
        </w:rPr>
        <w:t xml:space="preserve">muut laitteeseen liittyvät dokumentoinnit. </w:t>
      </w:r>
    </w:p>
    <w:p w14:paraId="684721E6" w14:textId="5AF9EC89" w:rsidR="00FC3BD8" w:rsidRDefault="00FC3BD8" w:rsidP="006D4465">
      <w:pPr>
        <w:spacing w:after="0"/>
      </w:pPr>
    </w:p>
    <w:p w14:paraId="2DDF670F" w14:textId="77777777" w:rsidR="00547256" w:rsidRDefault="00547256" w:rsidP="006D4465">
      <w:pPr>
        <w:spacing w:after="0"/>
      </w:pPr>
    </w:p>
    <w:p w14:paraId="0BEC5A50" w14:textId="77777777" w:rsidR="00FC3BD8" w:rsidRDefault="00FC3BD8">
      <w:pPr>
        <w:spacing w:after="0" w:line="240" w:lineRule="auto"/>
        <w:jc w:val="left"/>
      </w:pPr>
      <w:r>
        <w:br w:type="page"/>
      </w:r>
    </w:p>
    <w:p w14:paraId="10BCF26B" w14:textId="77777777" w:rsidR="00FB7E81" w:rsidRDefault="0091211F" w:rsidP="009F7BCC">
      <w:pPr>
        <w:pStyle w:val="Otsikko1"/>
      </w:pPr>
      <w:bookmarkStart w:id="6" w:name="_Toc17109585"/>
      <w:r>
        <w:lastRenderedPageBreak/>
        <w:t>ohjau</w:t>
      </w:r>
      <w:r w:rsidR="00FB7E81">
        <w:t>s</w:t>
      </w:r>
      <w:bookmarkEnd w:id="6"/>
    </w:p>
    <w:p w14:paraId="706D1179" w14:textId="45B01FB3" w:rsidR="001E1507" w:rsidRDefault="001E1507" w:rsidP="00FB7E81">
      <w:r>
        <w:t>Juomaatin ohjau</w:t>
      </w:r>
      <w:r w:rsidR="00286EB9">
        <w:t xml:space="preserve">s toimii </w:t>
      </w:r>
      <w:r w:rsidR="00764682">
        <w:t>kolmessa</w:t>
      </w:r>
      <w:r w:rsidR="00286EB9">
        <w:t xml:space="preserve"> vaiheessa. </w:t>
      </w:r>
    </w:p>
    <w:p w14:paraId="6B2A5618" w14:textId="75F69B12" w:rsidR="00286EB9" w:rsidRDefault="00CE3148" w:rsidP="00286EB9">
      <w:pPr>
        <w:pStyle w:val="Otsikko2"/>
      </w:pPr>
      <w:bookmarkStart w:id="7" w:name="_Toc17109586"/>
      <w:r>
        <w:t>Vaihe 1</w:t>
      </w:r>
      <w:bookmarkEnd w:id="7"/>
    </w:p>
    <w:p w14:paraId="10A7EECA" w14:textId="3F8C4618" w:rsidR="00CE3148" w:rsidRDefault="00FA0896" w:rsidP="00C10877">
      <w:pPr>
        <w:pStyle w:val="Luettelokappale"/>
        <w:numPr>
          <w:ilvl w:val="0"/>
          <w:numId w:val="16"/>
        </w:numPr>
      </w:pPr>
      <w:r>
        <w:t xml:space="preserve">Laitteisto </w:t>
      </w:r>
      <w:r w:rsidR="00CE3148">
        <w:t xml:space="preserve">odottaa, että </w:t>
      </w:r>
      <w:r w:rsidR="00C10877">
        <w:t>EXECUTE sisääntulo viedään alas.</w:t>
      </w:r>
    </w:p>
    <w:p w14:paraId="38010C67" w14:textId="57893A46" w:rsidR="00331495" w:rsidRDefault="00FA0896" w:rsidP="00D15ADB">
      <w:pPr>
        <w:pStyle w:val="Luettelokappale"/>
        <w:numPr>
          <w:ilvl w:val="0"/>
          <w:numId w:val="16"/>
        </w:numPr>
      </w:pPr>
      <w:r>
        <w:t xml:space="preserve">Laitteisto lukee INPUT 1, 2 ja 3 sisääntulojen arvot (HIGH </w:t>
      </w:r>
      <w:r w:rsidR="00190E75">
        <w:t>t</w:t>
      </w:r>
      <w:r>
        <w:t>ai LOW</w:t>
      </w:r>
      <w:r w:rsidR="00D15ADB">
        <w:t>)</w:t>
      </w:r>
    </w:p>
    <w:p w14:paraId="703DB141" w14:textId="3A238A49" w:rsidR="00D15ADB" w:rsidRDefault="00D15ADB" w:rsidP="00D15ADB">
      <w:pPr>
        <w:pStyle w:val="Luettelokappale"/>
        <w:numPr>
          <w:ilvl w:val="0"/>
          <w:numId w:val="16"/>
        </w:numPr>
      </w:pPr>
      <w:r>
        <w:t>Arvoista kootaan kolme bittinen binääriluku</w:t>
      </w:r>
      <w:r w:rsidR="00343BC6">
        <w:t>.</w:t>
      </w:r>
    </w:p>
    <w:p w14:paraId="4695F4DE" w14:textId="4D586C7E" w:rsidR="007C3A2F" w:rsidRDefault="00AA7DC6" w:rsidP="005D1AF3">
      <w:pPr>
        <w:pStyle w:val="Luettelokappale"/>
        <w:numPr>
          <w:ilvl w:val="0"/>
          <w:numId w:val="16"/>
        </w:numPr>
      </w:pPr>
      <w:r>
        <w:t xml:space="preserve">Arvoilla </w:t>
      </w:r>
      <w:r w:rsidR="00800DCF">
        <w:t>1-4, siirrytään vaiheeseen 2.</w:t>
      </w:r>
    </w:p>
    <w:p w14:paraId="6FB39CCD" w14:textId="740DCE01" w:rsidR="005D1AF3" w:rsidRDefault="002A224E" w:rsidP="005D1AF3">
      <w:pPr>
        <w:pStyle w:val="Luettelokappale"/>
      </w:pPr>
      <w:r>
        <w:t>Muilla arvoilla:</w:t>
      </w:r>
    </w:p>
    <w:p w14:paraId="133B9A02" w14:textId="13A9CC9B" w:rsidR="002A224E" w:rsidRDefault="002A224E" w:rsidP="005D1AF3">
      <w:pPr>
        <w:pStyle w:val="Luettelokappale"/>
      </w:pPr>
      <w:r>
        <w:t>0: Ei toimintoa, paluu vaiheen alkuun</w:t>
      </w:r>
    </w:p>
    <w:p w14:paraId="23F72BB5" w14:textId="60402C99" w:rsidR="002A224E" w:rsidRDefault="002A224E" w:rsidP="005D1AF3">
      <w:pPr>
        <w:pStyle w:val="Luettelokappale"/>
      </w:pPr>
      <w:r>
        <w:t>5: Ei toimintoa, paluu vaiheen alkuun</w:t>
      </w:r>
    </w:p>
    <w:p w14:paraId="79087730" w14:textId="580CAC8F" w:rsidR="00721D9B" w:rsidRDefault="00721D9B" w:rsidP="005D1AF3">
      <w:pPr>
        <w:pStyle w:val="Luettelokappale"/>
      </w:pPr>
      <w:r>
        <w:t>6: Ajetaan kelkka tarjoiluasemaan (drinkki valmis)</w:t>
      </w:r>
    </w:p>
    <w:p w14:paraId="13D5F030" w14:textId="0EBA0701" w:rsidR="00721D9B" w:rsidRDefault="00721D9B" w:rsidP="005D1AF3">
      <w:pPr>
        <w:pStyle w:val="Luettelokappale"/>
      </w:pPr>
      <w:r>
        <w:t>7: Ei toimintoa, paluu vaiheen alkuun</w:t>
      </w:r>
    </w:p>
    <w:p w14:paraId="772418D5" w14:textId="0369EC2D" w:rsidR="00460A54" w:rsidRDefault="00190E75" w:rsidP="005D1AF3">
      <w:pPr>
        <w:pStyle w:val="Luettelokappale"/>
      </w:pPr>
      <w:r w:rsidRPr="000823BF">
        <w:rPr>
          <w:noProof/>
        </w:rPr>
        <w:drawing>
          <wp:anchor distT="0" distB="0" distL="114300" distR="114300" simplePos="0" relativeHeight="251658240" behindDoc="0" locked="0" layoutInCell="1" allowOverlap="1" wp14:anchorId="2EC17E45" wp14:editId="59453A59">
            <wp:simplePos x="0" y="0"/>
            <wp:positionH relativeFrom="rightMargin">
              <wp:posOffset>-812165</wp:posOffset>
            </wp:positionH>
            <wp:positionV relativeFrom="paragraph">
              <wp:posOffset>230505</wp:posOffset>
            </wp:positionV>
            <wp:extent cx="908685" cy="2587625"/>
            <wp:effectExtent l="0" t="0" r="5715" b="3175"/>
            <wp:wrapSquare wrapText="bothSides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68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A54" w:rsidRPr="00460A54">
        <w:rPr>
          <w:noProof/>
        </w:rPr>
        <w:drawing>
          <wp:inline distT="0" distB="0" distL="0" distR="0" wp14:anchorId="43398290" wp14:editId="41D3463E">
            <wp:extent cx="2863970" cy="3211930"/>
            <wp:effectExtent l="0" t="0" r="0" b="762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5241" cy="324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D616" w14:textId="188685B8" w:rsidR="00686D5A" w:rsidRDefault="00686D5A" w:rsidP="00686D5A">
      <w:pPr>
        <w:pStyle w:val="Otsikko2"/>
      </w:pPr>
      <w:bookmarkStart w:id="8" w:name="_Toc17109587"/>
      <w:r>
        <w:t>Vaihe 2</w:t>
      </w:r>
      <w:bookmarkEnd w:id="8"/>
    </w:p>
    <w:p w14:paraId="373627B2" w14:textId="758FD43A" w:rsidR="00686D5A" w:rsidRDefault="00686D5A" w:rsidP="00686D5A">
      <w:pPr>
        <w:pStyle w:val="Luettelokappale"/>
        <w:numPr>
          <w:ilvl w:val="0"/>
          <w:numId w:val="17"/>
        </w:numPr>
      </w:pPr>
      <w:r>
        <w:t>Laitteisto odottaa, että EXECUTE sisääntulo viedään alas.</w:t>
      </w:r>
    </w:p>
    <w:p w14:paraId="339D9D59" w14:textId="7EC18EA7" w:rsidR="00686D5A" w:rsidRDefault="00686D5A" w:rsidP="00686D5A">
      <w:pPr>
        <w:pStyle w:val="Luettelokappale"/>
        <w:numPr>
          <w:ilvl w:val="0"/>
          <w:numId w:val="17"/>
        </w:numPr>
      </w:pPr>
      <w:r>
        <w:t xml:space="preserve">Laitteisto lukee INPUT 1, 2 ja 3 sisääntulojen arvot (HIGH </w:t>
      </w:r>
      <w:r w:rsidR="00190E75">
        <w:t>t</w:t>
      </w:r>
      <w:r>
        <w:t>ai LOW)</w:t>
      </w:r>
    </w:p>
    <w:p w14:paraId="40AA3653" w14:textId="3F0A358B" w:rsidR="00686D5A" w:rsidRDefault="00686D5A" w:rsidP="00686D5A">
      <w:pPr>
        <w:pStyle w:val="Luettelokappale"/>
        <w:numPr>
          <w:ilvl w:val="0"/>
          <w:numId w:val="17"/>
        </w:numPr>
      </w:pPr>
      <w:r>
        <w:t>Arvoista kootaan kolme bittinen binääriluku.</w:t>
      </w:r>
    </w:p>
    <w:p w14:paraId="05B4F449" w14:textId="3827A2F1" w:rsidR="00282882" w:rsidRDefault="00282882" w:rsidP="00686D5A">
      <w:pPr>
        <w:pStyle w:val="Luettelokappale"/>
        <w:numPr>
          <w:ilvl w:val="0"/>
          <w:numId w:val="17"/>
        </w:numPr>
      </w:pPr>
      <w:r>
        <w:t xml:space="preserve">Arvoilla 1-6 </w:t>
      </w:r>
      <w:r w:rsidR="00764682">
        <w:t>siirrytään vaiheeseen 3.</w:t>
      </w:r>
    </w:p>
    <w:p w14:paraId="467775CF" w14:textId="67EBC027" w:rsidR="0083658E" w:rsidRDefault="00A47D09" w:rsidP="0083658E">
      <w:pPr>
        <w:pStyle w:val="Luettelokappale"/>
      </w:pPr>
      <w:r w:rsidRPr="000C6850">
        <w:rPr>
          <w:noProof/>
        </w:rPr>
        <w:lastRenderedPageBreak/>
        <w:drawing>
          <wp:inline distT="0" distB="0" distL="0" distR="0" wp14:anchorId="5A37911A" wp14:editId="4FD2B46E">
            <wp:extent cx="5400040" cy="4591685"/>
            <wp:effectExtent l="0" t="0" r="0" b="0"/>
            <wp:docPr id="4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BFB4" w14:textId="38D711BE" w:rsidR="00764682" w:rsidRDefault="00AA7DC6" w:rsidP="00AA7DC6">
      <w:pPr>
        <w:pStyle w:val="Otsikko2"/>
      </w:pPr>
      <w:r>
        <w:t xml:space="preserve"> </w:t>
      </w:r>
      <w:bookmarkStart w:id="9" w:name="_Toc17109588"/>
      <w:r>
        <w:t>Vaihe 3</w:t>
      </w:r>
      <w:bookmarkEnd w:id="9"/>
    </w:p>
    <w:p w14:paraId="0A311C99" w14:textId="5B4E7925" w:rsidR="001E1507" w:rsidRDefault="00AA7DC6" w:rsidP="005A5C94">
      <w:pPr>
        <w:pStyle w:val="Luettelokappale"/>
        <w:numPr>
          <w:ilvl w:val="0"/>
          <w:numId w:val="18"/>
        </w:numPr>
      </w:pPr>
      <w:r>
        <w:t>Toteutetaan juoma</w:t>
      </w:r>
      <w:r w:rsidR="00A03DAE">
        <w:t xml:space="preserve"> annostelu</w:t>
      </w:r>
      <w:r>
        <w:t xml:space="preserve"> aikaisemmin saatujen arvojen mukaisesti.</w:t>
      </w:r>
    </w:p>
    <w:tbl>
      <w:tblPr>
        <w:tblStyle w:val="TaulukkoRuudukko"/>
        <w:tblW w:w="0" w:type="auto"/>
        <w:tblLook w:val="04A0" w:firstRow="1" w:lastRow="0" w:firstColumn="1" w:lastColumn="0" w:noHBand="0" w:noVBand="1"/>
      </w:tblPr>
      <w:tblGrid>
        <w:gridCol w:w="2217"/>
        <w:gridCol w:w="2217"/>
        <w:gridCol w:w="3783"/>
      </w:tblGrid>
      <w:tr w:rsidR="00291E1C" w14:paraId="56BB05A9" w14:textId="5AFBFCDA" w:rsidTr="00146093">
        <w:tc>
          <w:tcPr>
            <w:tcW w:w="2217" w:type="dxa"/>
          </w:tcPr>
          <w:p w14:paraId="06F932A8" w14:textId="6088230E" w:rsidR="00291E1C" w:rsidRDefault="00291E1C" w:rsidP="00AD10F6">
            <w:pPr>
              <w:spacing w:after="0" w:line="240" w:lineRule="auto"/>
            </w:pPr>
            <w:r>
              <w:t>Vaihe 1</w:t>
            </w:r>
          </w:p>
        </w:tc>
        <w:tc>
          <w:tcPr>
            <w:tcW w:w="2217" w:type="dxa"/>
          </w:tcPr>
          <w:p w14:paraId="2118FD52" w14:textId="0F2E33E4" w:rsidR="00291E1C" w:rsidRDefault="00291E1C" w:rsidP="00AD10F6">
            <w:pPr>
              <w:spacing w:after="0" w:line="240" w:lineRule="auto"/>
            </w:pPr>
            <w:r>
              <w:t>Vaihe 2</w:t>
            </w:r>
          </w:p>
        </w:tc>
        <w:tc>
          <w:tcPr>
            <w:tcW w:w="3783" w:type="dxa"/>
          </w:tcPr>
          <w:p w14:paraId="10202FD5" w14:textId="6A1A6D76" w:rsidR="00291E1C" w:rsidRDefault="00291E1C" w:rsidP="00AD10F6">
            <w:pPr>
              <w:spacing w:after="0" w:line="240" w:lineRule="auto"/>
            </w:pPr>
            <w:r>
              <w:t>Toiminto</w:t>
            </w:r>
          </w:p>
        </w:tc>
      </w:tr>
      <w:tr w:rsidR="00291E1C" w14:paraId="455027D3" w14:textId="760C5C1C" w:rsidTr="00146093">
        <w:tc>
          <w:tcPr>
            <w:tcW w:w="2217" w:type="dxa"/>
          </w:tcPr>
          <w:p w14:paraId="088EDC75" w14:textId="7A897064" w:rsidR="00291E1C" w:rsidRDefault="00291E1C" w:rsidP="00AD10F6">
            <w:pPr>
              <w:spacing w:after="0" w:line="240" w:lineRule="auto"/>
            </w:pPr>
            <w:r>
              <w:t>1</w:t>
            </w:r>
          </w:p>
        </w:tc>
        <w:tc>
          <w:tcPr>
            <w:tcW w:w="2217" w:type="dxa"/>
          </w:tcPr>
          <w:p w14:paraId="6BAC1FE3" w14:textId="267D441A" w:rsidR="00291E1C" w:rsidRDefault="00291E1C" w:rsidP="00AD10F6">
            <w:pPr>
              <w:spacing w:after="0" w:line="240" w:lineRule="auto"/>
            </w:pPr>
            <w:r>
              <w:t>1-4</w:t>
            </w:r>
          </w:p>
        </w:tc>
        <w:tc>
          <w:tcPr>
            <w:tcW w:w="3783" w:type="dxa"/>
          </w:tcPr>
          <w:p w14:paraId="53369AB4" w14:textId="7459D008" w:rsidR="00291E1C" w:rsidRDefault="00291E1C" w:rsidP="00AD10F6">
            <w:pPr>
              <w:spacing w:after="0" w:line="240" w:lineRule="auto"/>
            </w:pPr>
            <w:r>
              <w:t>Karuselli 1:</w:t>
            </w:r>
            <w:r w:rsidR="00094D48">
              <w:t xml:space="preserve"> </w:t>
            </w:r>
            <w:r>
              <w:t>Juoma 1-4</w:t>
            </w:r>
          </w:p>
        </w:tc>
      </w:tr>
      <w:tr w:rsidR="00291E1C" w14:paraId="5C27B2E2" w14:textId="660ACD78" w:rsidTr="00146093">
        <w:tc>
          <w:tcPr>
            <w:tcW w:w="2217" w:type="dxa"/>
          </w:tcPr>
          <w:p w14:paraId="437B0558" w14:textId="216F43E0" w:rsidR="00291E1C" w:rsidRDefault="00291E1C" w:rsidP="00AD10F6">
            <w:pPr>
              <w:spacing w:after="0" w:line="240" w:lineRule="auto"/>
            </w:pPr>
            <w:r>
              <w:t>2</w:t>
            </w:r>
          </w:p>
        </w:tc>
        <w:tc>
          <w:tcPr>
            <w:tcW w:w="2217" w:type="dxa"/>
          </w:tcPr>
          <w:p w14:paraId="6188E78B" w14:textId="67329801" w:rsidR="00291E1C" w:rsidRDefault="00291E1C" w:rsidP="00AD10F6">
            <w:pPr>
              <w:spacing w:after="0" w:line="240" w:lineRule="auto"/>
            </w:pPr>
            <w:r>
              <w:t>1-4</w:t>
            </w:r>
          </w:p>
        </w:tc>
        <w:tc>
          <w:tcPr>
            <w:tcW w:w="3783" w:type="dxa"/>
          </w:tcPr>
          <w:p w14:paraId="47796237" w14:textId="0F2E9D52" w:rsidR="001D76EE" w:rsidRDefault="001D76EE" w:rsidP="00AD10F6">
            <w:pPr>
              <w:spacing w:after="0" w:line="240" w:lineRule="auto"/>
            </w:pPr>
            <w:r>
              <w:t>Karuselli 2:</w:t>
            </w:r>
            <w:r w:rsidR="00094D48">
              <w:t xml:space="preserve"> </w:t>
            </w:r>
            <w:r>
              <w:t>Juoma 1-4</w:t>
            </w:r>
          </w:p>
        </w:tc>
      </w:tr>
      <w:tr w:rsidR="00291E1C" w14:paraId="055EB87B" w14:textId="4102314C" w:rsidTr="00146093">
        <w:tc>
          <w:tcPr>
            <w:tcW w:w="2217" w:type="dxa"/>
          </w:tcPr>
          <w:p w14:paraId="66157C1D" w14:textId="448BBBC5" w:rsidR="00291E1C" w:rsidRDefault="00291E1C" w:rsidP="00AD10F6">
            <w:pPr>
              <w:spacing w:after="0" w:line="240" w:lineRule="auto"/>
            </w:pPr>
            <w:r>
              <w:t>3</w:t>
            </w:r>
          </w:p>
        </w:tc>
        <w:tc>
          <w:tcPr>
            <w:tcW w:w="2217" w:type="dxa"/>
          </w:tcPr>
          <w:p w14:paraId="61473F92" w14:textId="56323DD0" w:rsidR="00291E1C" w:rsidRDefault="00291E1C" w:rsidP="00AD10F6">
            <w:pPr>
              <w:spacing w:after="0" w:line="240" w:lineRule="auto"/>
            </w:pPr>
            <w:r>
              <w:t>1-4</w:t>
            </w:r>
          </w:p>
        </w:tc>
        <w:tc>
          <w:tcPr>
            <w:tcW w:w="3783" w:type="dxa"/>
          </w:tcPr>
          <w:p w14:paraId="0C2A19BD" w14:textId="4D3D6C99" w:rsidR="001D76EE" w:rsidRDefault="001D76EE" w:rsidP="00AD10F6">
            <w:pPr>
              <w:spacing w:after="0" w:line="240" w:lineRule="auto"/>
            </w:pPr>
            <w:r>
              <w:t>Karuselli 3:</w:t>
            </w:r>
            <w:r w:rsidR="00094D48">
              <w:t xml:space="preserve"> </w:t>
            </w:r>
            <w:r>
              <w:t>Juoma 1-4</w:t>
            </w:r>
          </w:p>
        </w:tc>
      </w:tr>
      <w:tr w:rsidR="00291E1C" w14:paraId="09C36263" w14:textId="0CC23137" w:rsidTr="00146093">
        <w:tc>
          <w:tcPr>
            <w:tcW w:w="2217" w:type="dxa"/>
          </w:tcPr>
          <w:p w14:paraId="033176B9" w14:textId="3FAF54C6" w:rsidR="00291E1C" w:rsidRDefault="00291E1C" w:rsidP="00AD10F6">
            <w:pPr>
              <w:spacing w:after="0" w:line="240" w:lineRule="auto"/>
            </w:pPr>
            <w:r>
              <w:t>4</w:t>
            </w:r>
          </w:p>
        </w:tc>
        <w:tc>
          <w:tcPr>
            <w:tcW w:w="2217" w:type="dxa"/>
          </w:tcPr>
          <w:p w14:paraId="1BA450FB" w14:textId="7054876D" w:rsidR="00291E1C" w:rsidRDefault="00291E1C" w:rsidP="00AD10F6">
            <w:pPr>
              <w:spacing w:after="0" w:line="240" w:lineRule="auto"/>
            </w:pPr>
            <w:r>
              <w:t>1-</w:t>
            </w:r>
            <w:r w:rsidR="000D6FE2">
              <w:t>3</w:t>
            </w:r>
          </w:p>
        </w:tc>
        <w:tc>
          <w:tcPr>
            <w:tcW w:w="3783" w:type="dxa"/>
          </w:tcPr>
          <w:p w14:paraId="10E6BADD" w14:textId="0C024D41" w:rsidR="00291E1C" w:rsidRDefault="000D6FE2" w:rsidP="00AD10F6">
            <w:pPr>
              <w:spacing w:after="0" w:line="240" w:lineRule="auto"/>
            </w:pPr>
            <w:r>
              <w:t>Hana</w:t>
            </w:r>
            <w:r w:rsidR="00E143F4">
              <w:t xml:space="preserve"> 1-3 oikealla</w:t>
            </w:r>
          </w:p>
        </w:tc>
      </w:tr>
      <w:tr w:rsidR="00291E1C" w14:paraId="0351BF69" w14:textId="479A523A" w:rsidTr="00146093">
        <w:tc>
          <w:tcPr>
            <w:tcW w:w="2217" w:type="dxa"/>
          </w:tcPr>
          <w:p w14:paraId="1575325A" w14:textId="7C64DCAA" w:rsidR="00291E1C" w:rsidRDefault="000D6FE2" w:rsidP="00AD10F6">
            <w:pPr>
              <w:spacing w:after="0" w:line="240" w:lineRule="auto"/>
            </w:pPr>
            <w:r>
              <w:t>4</w:t>
            </w:r>
          </w:p>
        </w:tc>
        <w:tc>
          <w:tcPr>
            <w:tcW w:w="2217" w:type="dxa"/>
          </w:tcPr>
          <w:p w14:paraId="4C1957FF" w14:textId="76D1D660" w:rsidR="00291E1C" w:rsidRDefault="000D6FE2" w:rsidP="00AD10F6">
            <w:pPr>
              <w:spacing w:after="0" w:line="240" w:lineRule="auto"/>
            </w:pPr>
            <w:r>
              <w:t>4-6</w:t>
            </w:r>
          </w:p>
        </w:tc>
        <w:tc>
          <w:tcPr>
            <w:tcW w:w="3783" w:type="dxa"/>
          </w:tcPr>
          <w:p w14:paraId="06515D61" w14:textId="3AB8D02A" w:rsidR="00291E1C" w:rsidRDefault="00E143F4" w:rsidP="00AD10F6">
            <w:pPr>
              <w:spacing w:after="0" w:line="240" w:lineRule="auto"/>
            </w:pPr>
            <w:r>
              <w:t>Hana 4-6 vasemmalla</w:t>
            </w:r>
          </w:p>
        </w:tc>
      </w:tr>
    </w:tbl>
    <w:p w14:paraId="12F45D05" w14:textId="0ED54FB3" w:rsidR="009D1C58" w:rsidRDefault="009D1C58" w:rsidP="005A5C94"/>
    <w:p w14:paraId="285F3F59" w14:textId="77777777" w:rsidR="009D1C58" w:rsidRDefault="009D1C58">
      <w:pPr>
        <w:spacing w:after="0" w:line="240" w:lineRule="auto"/>
        <w:jc w:val="left"/>
      </w:pPr>
      <w:r>
        <w:br w:type="page"/>
      </w:r>
    </w:p>
    <w:p w14:paraId="7F8AE738" w14:textId="77777777" w:rsidR="00577F5E" w:rsidRDefault="00577F5E" w:rsidP="005A5C94"/>
    <w:p w14:paraId="1BB8393D" w14:textId="3798D32D" w:rsidR="00577F5E" w:rsidRDefault="00FB7E81" w:rsidP="000F1372">
      <w:pPr>
        <w:pStyle w:val="Otsikko2"/>
      </w:pPr>
      <w:bookmarkStart w:id="10" w:name="_Toc17109589"/>
      <w:r>
        <w:t>Huomioitavaa</w:t>
      </w:r>
      <w:bookmarkEnd w:id="10"/>
    </w:p>
    <w:p w14:paraId="7CEA4447" w14:textId="14F85222" w:rsidR="00FB7E81" w:rsidRDefault="00FB7E81" w:rsidP="00FB7E81">
      <w:r>
        <w:t xml:space="preserve">Juomaatti </w:t>
      </w:r>
      <w:r w:rsidR="00237DD5">
        <w:t xml:space="preserve">asettaa ulostulon BUSY </w:t>
      </w:r>
      <w:r w:rsidR="00DA4DE0">
        <w:t>matalaksi aina kun se on valmis ottamaan vastaan uuden käskyn. Tämä kannattaa huomioida ohjaavassa logiikassa.</w:t>
      </w:r>
    </w:p>
    <w:p w14:paraId="15739C20" w14:textId="551F36B9" w:rsidR="004A2EDA" w:rsidRDefault="004A2EDA" w:rsidP="00FB7E81">
      <w:r>
        <w:t>Kaikki sisään- ja ulostulot toimivat 5 voltin jännitteellä. Käytettäessä korkeampaa ohjausjännitettä, tulee sisääntulot</w:t>
      </w:r>
      <w:r w:rsidR="00F16938">
        <w:t xml:space="preserve"> suojata sopiv</w:t>
      </w:r>
      <w:r w:rsidR="00DE3914">
        <w:t>illa</w:t>
      </w:r>
      <w:r w:rsidR="00F16938">
        <w:t xml:space="preserve"> vastuks</w:t>
      </w:r>
      <w:r w:rsidR="00DE3914">
        <w:t>i</w:t>
      </w:r>
      <w:r w:rsidR="00F16938">
        <w:t>lla.</w:t>
      </w:r>
    </w:p>
    <w:p w14:paraId="298342EB" w14:textId="2D2E45B8" w:rsidR="00DE3914" w:rsidRDefault="00DE3914" w:rsidP="00FB7E81">
      <w:r>
        <w:t>Sisääntuloihin</w:t>
      </w:r>
      <w:r w:rsidR="00B92884">
        <w:t xml:space="preserve"> on asetettu Arduinon Atmel-piirissä olevat sisäiset </w:t>
      </w:r>
      <w:r w:rsidR="00E56724">
        <w:t>”pull-up” vastukset. Tämä tarkoittaa, että sisääntulot ovat tilassa HIGH (5 volttia)</w:t>
      </w:r>
      <w:r w:rsidR="00596818">
        <w:t xml:space="preserve">, jos ulkoista ohjausta ei ole kytketty. Tällöin </w:t>
      </w:r>
      <w:r w:rsidR="00955E0B">
        <w:t>binäärikäskyn arvo on 111 eli desimaali 7.</w:t>
      </w:r>
    </w:p>
    <w:p w14:paraId="4DA6F153" w14:textId="77777777" w:rsidR="001C4734" w:rsidRDefault="009C5AC5" w:rsidP="005A5C94">
      <w:r>
        <w:t>Ulostuloista on myös luettavissa ERROR, joka on HIGH,</w:t>
      </w:r>
      <w:r w:rsidR="002928B5">
        <w:t xml:space="preserve"> jos hätäseispainiketta on painettu, tai hätäseisprotokolla on muuten lauennut. Tästä tilasta </w:t>
      </w:r>
      <w:r w:rsidR="00957FC3">
        <w:t>pääsee pois vain RESET painiketta painamalla.</w:t>
      </w:r>
    </w:p>
    <w:p w14:paraId="3945673F" w14:textId="77777777" w:rsidR="001D09E2" w:rsidRDefault="001D09E2" w:rsidP="005A5C94"/>
    <w:p w14:paraId="500B43A1" w14:textId="77777777" w:rsidR="001D09E2" w:rsidRDefault="001D09E2" w:rsidP="005A5C94"/>
    <w:p w14:paraId="66EAE7D4" w14:textId="77777777" w:rsidR="001D09E2" w:rsidRDefault="00465AE7" w:rsidP="001D09E2">
      <w:pPr>
        <w:pStyle w:val="Otsikko1"/>
      </w:pPr>
      <w:bookmarkStart w:id="11" w:name="_Toc17109590"/>
      <w:r>
        <w:lastRenderedPageBreak/>
        <w:t>juoppo testiohjelma</w:t>
      </w:r>
      <w:bookmarkEnd w:id="11"/>
    </w:p>
    <w:p w14:paraId="039BF968" w14:textId="6DCC35C0" w:rsidR="00244E62" w:rsidRDefault="00465AE7" w:rsidP="00465AE7">
      <w:r>
        <w:t>Juopp</w:t>
      </w:r>
      <w:r w:rsidR="00592AC4">
        <w:t xml:space="preserve">o testiohjelma on saatavilla osoitteesta: </w:t>
      </w:r>
      <w:hyperlink r:id="rId19" w:history="1">
        <w:r w:rsidR="002175D9" w:rsidRPr="00976F26">
          <w:rPr>
            <w:rStyle w:val="Hyperlinkki"/>
          </w:rPr>
          <w:t>https://github.com/Kinerpi/juomaatti</w:t>
        </w:r>
      </w:hyperlink>
      <w:r w:rsidR="002175D9">
        <w:t xml:space="preserve">. </w:t>
      </w:r>
      <w:r w:rsidR="00807045">
        <w:t xml:space="preserve">Ohjelma löytyy github sivulta nimellä </w:t>
      </w:r>
      <w:r w:rsidR="00DC0F35">
        <w:t>J</w:t>
      </w:r>
      <w:r w:rsidR="00807045">
        <w:t>uoppo</w:t>
      </w:r>
      <w:r w:rsidR="00DC0F35">
        <w:t>_J</w:t>
      </w:r>
      <w:r w:rsidR="00807045">
        <w:t>uomaatin</w:t>
      </w:r>
      <w:r w:rsidR="00DC0F35">
        <w:t>_T</w:t>
      </w:r>
      <w:r w:rsidR="00807045">
        <w:t>estaaja</w:t>
      </w:r>
      <w:r w:rsidR="00DC0F35">
        <w:t xml:space="preserve">. </w:t>
      </w:r>
      <w:r w:rsidR="00034AFC">
        <w:t xml:space="preserve">Ohjelmaa käytettiin valmistamisen aikana testaustarkoituksiin, mutta </w:t>
      </w:r>
      <w:r w:rsidR="00244E62">
        <w:t xml:space="preserve">se toimii </w:t>
      </w:r>
      <w:r w:rsidR="00E64C83">
        <w:t>myös esimerkkinä,</w:t>
      </w:r>
      <w:r w:rsidR="00244E62">
        <w:t xml:space="preserve"> miten </w:t>
      </w:r>
      <w:r w:rsidR="00E64C83">
        <w:t>Juomaattia voidaan</w:t>
      </w:r>
      <w:r w:rsidR="00244E62">
        <w:t xml:space="preserve"> ohjata ulkoisella logiikalla.</w:t>
      </w:r>
      <w:r w:rsidR="0015148F">
        <w:t xml:space="preserve"> </w:t>
      </w:r>
    </w:p>
    <w:p w14:paraId="74737C0F" w14:textId="54BEA9B9" w:rsidR="00E64C83" w:rsidRDefault="00E64C83" w:rsidP="00E64C83">
      <w:pPr>
        <w:pStyle w:val="Otsikko2"/>
      </w:pPr>
      <w:bookmarkStart w:id="12" w:name="_Toc17109591"/>
      <w:r>
        <w:t>Järjestelyt</w:t>
      </w:r>
      <w:bookmarkEnd w:id="12"/>
    </w:p>
    <w:p w14:paraId="3181EF0C" w14:textId="0CF2ED8C" w:rsidR="00E64C83" w:rsidRDefault="00314B8B" w:rsidP="00E64C83">
      <w:r>
        <w:t>Testiohjelma on tehty Arduino</w:t>
      </w:r>
      <w:r w:rsidR="000506F7">
        <w:t xml:space="preserve"> UNO kehitysalustalle ja sen lataamiseen Arduinoon lataamiseen tarvitsee Arduino IDE sovelluksen.</w:t>
      </w:r>
      <w:r w:rsidR="00491E03">
        <w:t xml:space="preserve"> Ennen testien aloittamista tulee tutustu</w:t>
      </w:r>
      <w:r w:rsidR="00711854">
        <w:t xml:space="preserve">a tämän ohjeen lopussa oleviin </w:t>
      </w:r>
      <w:r w:rsidR="004B64E4">
        <w:t>piirustuksiin</w:t>
      </w:r>
      <w:r w:rsidR="00900944">
        <w:t xml:space="preserve">. </w:t>
      </w:r>
      <w:r w:rsidR="00751657">
        <w:t xml:space="preserve">Ennen Arduino UNO:n kytkemistä </w:t>
      </w:r>
      <w:r w:rsidR="0009396D">
        <w:t xml:space="preserve">riviliittimille asenna ohjelma ensiksi tällä </w:t>
      </w:r>
      <w:r w:rsidR="00212331">
        <w:t>varmistetaan,</w:t>
      </w:r>
      <w:r w:rsidR="0009396D">
        <w:t xml:space="preserve"> </w:t>
      </w:r>
      <w:r w:rsidR="00407C17">
        <w:t xml:space="preserve">että aikaisemman käyttäjän ohjelma ei aiheuta </w:t>
      </w:r>
      <w:r w:rsidR="00212331">
        <w:t>ongelmia.</w:t>
      </w:r>
    </w:p>
    <w:p w14:paraId="78A64432" w14:textId="77777777" w:rsidR="008436FF" w:rsidRDefault="008436FF" w:rsidP="008436FF">
      <w:pPr>
        <w:keepNext/>
      </w:pPr>
      <w:r>
        <w:rPr>
          <w:noProof/>
        </w:rPr>
        <w:drawing>
          <wp:inline distT="0" distB="0" distL="0" distR="0" wp14:anchorId="455D67A3" wp14:editId="2B5DAA43">
            <wp:extent cx="5398770" cy="4045585"/>
            <wp:effectExtent l="0" t="0" r="0" b="0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1B1B" w14:textId="0ACB5A3D" w:rsidR="00212331" w:rsidRDefault="008436FF" w:rsidP="008436FF">
      <w:pPr>
        <w:pStyle w:val="Kuvaotsikko"/>
        <w:jc w:val="both"/>
      </w:pPr>
      <w:r>
        <w:t xml:space="preserve">Kuva </w:t>
      </w:r>
      <w:r w:rsidR="004823CD">
        <w:fldChar w:fldCharType="begin"/>
      </w:r>
      <w:r w:rsidR="004823CD">
        <w:instrText xml:space="preserve"> SEQ Kuva \* ARABIC </w:instrText>
      </w:r>
      <w:r w:rsidR="004823CD">
        <w:fldChar w:fldCharType="separate"/>
      </w:r>
      <w:r w:rsidR="00590C78">
        <w:rPr>
          <w:noProof/>
        </w:rPr>
        <w:t>3</w:t>
      </w:r>
      <w:r w:rsidR="004823CD">
        <w:rPr>
          <w:noProof/>
        </w:rPr>
        <w:fldChar w:fldCharType="end"/>
      </w:r>
      <w:r>
        <w:t xml:space="preserve"> Arduino UNO kytkettynä oikein</w:t>
      </w:r>
    </w:p>
    <w:p w14:paraId="2FB774AD" w14:textId="2C03D4A9" w:rsidR="00AD3950" w:rsidRDefault="00AD3950" w:rsidP="00AD3950"/>
    <w:p w14:paraId="2A0219A2" w14:textId="31BD48E1" w:rsidR="00AD3950" w:rsidRDefault="00AD3950" w:rsidP="00AD3950">
      <w:pPr>
        <w:pStyle w:val="Otsikko2"/>
      </w:pPr>
      <w:bookmarkStart w:id="13" w:name="_Toc17109592"/>
      <w:r>
        <w:lastRenderedPageBreak/>
        <w:t>Testiohjelman käyttö</w:t>
      </w:r>
      <w:bookmarkEnd w:id="13"/>
    </w:p>
    <w:p w14:paraId="7E52082A" w14:textId="524BA73A" w:rsidR="00590C78" w:rsidRDefault="009B766F" w:rsidP="00711854">
      <w:pPr>
        <w:keepNext/>
        <w:jc w:val="left"/>
      </w:pPr>
      <w:r>
        <w:t xml:space="preserve">Testiohjelman avulla voidaan syöttää </w:t>
      </w:r>
      <w:r w:rsidR="00F3644B">
        <w:t>Arduino IDE ohjelman serial monitorin kautta käskyj</w:t>
      </w:r>
      <w:r w:rsidR="00F67060">
        <w:t xml:space="preserve">ä Juomaatille. </w:t>
      </w:r>
      <w:r w:rsidR="001D5267">
        <w:t>Mikäli Arduino UNO on kytketty oikein, niin kun syötetään serial monitoriin</w:t>
      </w:r>
      <w:r w:rsidR="00B07A4F">
        <w:t xml:space="preserve"> inputit </w:t>
      </w:r>
      <w:r w:rsidR="004A34B7">
        <w:t>3</w:t>
      </w:r>
      <w:r w:rsidR="00B07A4F">
        <w:t xml:space="preserve"> ja </w:t>
      </w:r>
      <w:r w:rsidR="004A34B7">
        <w:t xml:space="preserve">2 liikkuu Juomaatti </w:t>
      </w:r>
      <w:r w:rsidR="00590C78">
        <w:t>k</w:t>
      </w:r>
      <w:r w:rsidR="004A34B7">
        <w:t xml:space="preserve">uvan </w:t>
      </w:r>
      <w:r w:rsidR="00590C78">
        <w:t>5</w:t>
      </w:r>
      <w:r w:rsidR="004A34B7">
        <w:t>. mukaiseen asentoon.</w:t>
      </w:r>
      <w:r w:rsidR="00590C78" w:rsidRPr="00590C78">
        <w:rPr>
          <w:noProof/>
        </w:rPr>
        <w:t xml:space="preserve"> </w:t>
      </w:r>
      <w:r w:rsidR="00590C78" w:rsidRPr="00590C78">
        <w:rPr>
          <w:noProof/>
        </w:rPr>
        <w:drawing>
          <wp:inline distT="0" distB="0" distL="0" distR="0" wp14:anchorId="3E667759" wp14:editId="0AAAD6B7">
            <wp:extent cx="5400040" cy="2953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1A5B" w14:textId="655A8C30" w:rsidR="00590C78" w:rsidRDefault="00590C78" w:rsidP="00C86A58">
      <w:pPr>
        <w:pStyle w:val="Kuvaotsikko"/>
        <w:jc w:val="both"/>
      </w:pPr>
      <w:r>
        <w:t xml:space="preserve">Kuva </w:t>
      </w:r>
      <w:fldSimple w:instr=" SEQ Kuva \* ARABIC ">
        <w:r>
          <w:rPr>
            <w:noProof/>
          </w:rPr>
          <w:t>4</w:t>
        </w:r>
      </w:fldSimple>
    </w:p>
    <w:p w14:paraId="76DB2490" w14:textId="77777777" w:rsidR="00C16BD2" w:rsidRDefault="00C16BD2" w:rsidP="00C86A58">
      <w:pPr>
        <w:keepNext/>
        <w:jc w:val="center"/>
      </w:pPr>
      <w:r>
        <w:rPr>
          <w:noProof/>
        </w:rPr>
        <w:drawing>
          <wp:inline distT="0" distB="0" distL="0" distR="0" wp14:anchorId="280260A0" wp14:editId="3726DD43">
            <wp:extent cx="4306186" cy="3229640"/>
            <wp:effectExtent l="0" t="0" r="0" b="8890"/>
            <wp:docPr id="7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915" cy="323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BD4B" w14:textId="7B10AD5F" w:rsidR="004A34B7" w:rsidRDefault="00C16BD2" w:rsidP="00C16BD2">
      <w:pPr>
        <w:pStyle w:val="Kuvaotsikko"/>
        <w:jc w:val="both"/>
      </w:pPr>
      <w:r>
        <w:t xml:space="preserve">Kuva </w:t>
      </w:r>
      <w:r w:rsidR="004823CD">
        <w:fldChar w:fldCharType="begin"/>
      </w:r>
      <w:r w:rsidR="004823CD">
        <w:instrText xml:space="preserve"> SEQ Kuva \* ARABIC </w:instrText>
      </w:r>
      <w:r w:rsidR="004823CD">
        <w:fldChar w:fldCharType="separate"/>
      </w:r>
      <w:r w:rsidR="00590C78">
        <w:rPr>
          <w:noProof/>
        </w:rPr>
        <w:t>5</w:t>
      </w:r>
      <w:r w:rsidR="004823CD">
        <w:rPr>
          <w:noProof/>
        </w:rPr>
        <w:fldChar w:fldCharType="end"/>
      </w:r>
      <w:r>
        <w:t xml:space="preserve"> Asento 3,2</w:t>
      </w:r>
    </w:p>
    <w:p w14:paraId="7794B60B" w14:textId="11BBBAD0" w:rsidR="0015148F" w:rsidRPr="00465AE7" w:rsidRDefault="0015148F" w:rsidP="00465AE7">
      <w:pPr>
        <w:sectPr w:rsidR="0015148F" w:rsidRPr="00465AE7" w:rsidSect="00A90B92">
          <w:headerReference w:type="default" r:id="rId23"/>
          <w:footerReference w:type="default" r:id="rId24"/>
          <w:pgSz w:w="11906" w:h="16838" w:code="9"/>
          <w:pgMar w:top="1418" w:right="1701" w:bottom="1418" w:left="1701" w:header="851" w:footer="851" w:gutter="0"/>
          <w:cols w:space="708"/>
          <w:docGrid w:linePitch="360"/>
        </w:sectPr>
      </w:pPr>
    </w:p>
    <w:p w14:paraId="0E6368D4" w14:textId="4F11A398" w:rsidR="00376975" w:rsidRPr="005063CA" w:rsidRDefault="00734D75" w:rsidP="005A46E7">
      <w:pPr>
        <w:spacing w:after="48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7721C2D" wp14:editId="2567D323">
            <wp:extent cx="7676831" cy="5925600"/>
            <wp:effectExtent l="0" t="635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76831" cy="59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67D40DF" wp14:editId="5C035942">
            <wp:extent cx="7676831" cy="5925600"/>
            <wp:effectExtent l="0" t="635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76831" cy="59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7658" w14:textId="1360F1C8" w:rsidR="00F734C2" w:rsidRPr="0036109B" w:rsidRDefault="00273BA0" w:rsidP="001F4E5F">
      <w:pPr>
        <w:tabs>
          <w:tab w:val="left" w:pos="5631"/>
        </w:tabs>
        <w:spacing w:after="200" w:line="276" w:lineRule="auto"/>
        <w:jc w:val="left"/>
        <w:rPr>
          <w:rFonts w:asciiTheme="minorHAnsi" w:hAnsiTheme="minorHAnsi"/>
          <w:b/>
          <w:color w:val="E36C0A" w:themeColor="accent6" w:themeShade="BF"/>
          <w:sz w:val="28"/>
        </w:rPr>
      </w:pPr>
      <w:r>
        <w:rPr>
          <w:noProof/>
        </w:rPr>
        <w:lastRenderedPageBreak/>
        <w:drawing>
          <wp:inline distT="0" distB="0" distL="0" distR="0" wp14:anchorId="6D44EF88" wp14:editId="6C2195F3">
            <wp:extent cx="8371391" cy="5926078"/>
            <wp:effectExtent l="3493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83304" cy="593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03DC64E5" wp14:editId="361E3085">
            <wp:extent cx="8370716" cy="5925600"/>
            <wp:effectExtent l="3492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0716" cy="59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5E5D4524" wp14:editId="196D4B14">
            <wp:extent cx="8370716" cy="5925600"/>
            <wp:effectExtent l="3492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0716" cy="59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7756645E" wp14:editId="3F374B0F">
            <wp:extent cx="8370716" cy="5925600"/>
            <wp:effectExtent l="3492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0716" cy="59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/>
          <w:noProof/>
          <w:color w:val="E36C0A" w:themeColor="accent6" w:themeShade="BF"/>
          <w:sz w:val="28"/>
        </w:rPr>
        <w:lastRenderedPageBreak/>
        <w:drawing>
          <wp:inline distT="0" distB="0" distL="0" distR="0" wp14:anchorId="15367E9E" wp14:editId="17F7DE7C">
            <wp:extent cx="8370716" cy="5925600"/>
            <wp:effectExtent l="3492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0716" cy="59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34C2" w:rsidRPr="0036109B" w:rsidSect="00EB04FB">
      <w:headerReference w:type="default" r:id="rId32"/>
      <w:footerReference w:type="default" r:id="rId33"/>
      <w:headerReference w:type="first" r:id="rId34"/>
      <w:footerReference w:type="first" r:id="rId35"/>
      <w:pgSz w:w="11906" w:h="16838" w:code="9"/>
      <w:pgMar w:top="1418" w:right="1134" w:bottom="1418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E1EFFA" w14:textId="77777777" w:rsidR="004823CD" w:rsidRDefault="004823CD" w:rsidP="00755949">
      <w:r>
        <w:separator/>
      </w:r>
    </w:p>
  </w:endnote>
  <w:endnote w:type="continuationSeparator" w:id="0">
    <w:p w14:paraId="5DA941A0" w14:textId="77777777" w:rsidR="004823CD" w:rsidRDefault="004823CD" w:rsidP="00755949">
      <w:r>
        <w:continuationSeparator/>
      </w:r>
    </w:p>
  </w:endnote>
  <w:endnote w:type="continuationNotice" w:id="1">
    <w:p w14:paraId="70437D2E" w14:textId="77777777" w:rsidR="004823CD" w:rsidRDefault="004823C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74262F" w14:textId="00F53F5A" w:rsidR="00CF31C2" w:rsidRDefault="00CF31C2" w:rsidP="009054DA">
    <w:pPr>
      <w:pStyle w:val="Alatunniste"/>
      <w:spacing w:before="240" w:after="0"/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76FB27" w14:textId="228DEC40" w:rsidR="00382BFC" w:rsidRDefault="00382BFC" w:rsidP="009054DA">
    <w:pPr>
      <w:pStyle w:val="Alatunniste"/>
      <w:spacing w:before="240" w:after="0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563182" w14:textId="77777777" w:rsidR="00CF31C2" w:rsidRDefault="00CF31C2" w:rsidP="00755949">
    <w:pPr>
      <w:pStyle w:val="Alatunnist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0F9B30" w14:textId="77777777" w:rsidR="004823CD" w:rsidRDefault="004823CD" w:rsidP="00755949">
      <w:r>
        <w:separator/>
      </w:r>
    </w:p>
  </w:footnote>
  <w:footnote w:type="continuationSeparator" w:id="0">
    <w:p w14:paraId="51522039" w14:textId="77777777" w:rsidR="004823CD" w:rsidRDefault="004823CD" w:rsidP="00755949">
      <w:r>
        <w:continuationSeparator/>
      </w:r>
    </w:p>
  </w:footnote>
  <w:footnote w:type="continuationNotice" w:id="1">
    <w:p w14:paraId="79B7C214" w14:textId="77777777" w:rsidR="004823CD" w:rsidRDefault="004823C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DF4479" w14:textId="77777777" w:rsidR="00CF31C2" w:rsidRDefault="00CF31C2" w:rsidP="00755949">
    <w:pPr>
      <w:pStyle w:val="Yltunniste"/>
    </w:pPr>
  </w:p>
  <w:p w14:paraId="6552CE92" w14:textId="77777777" w:rsidR="00CF31C2" w:rsidRDefault="00CF31C2" w:rsidP="0028673E">
    <w:pPr>
      <w:pStyle w:val="Yltunniste"/>
      <w:jc w:val="right"/>
    </w:pPr>
    <w:r>
      <w:rPr>
        <w:noProof/>
      </w:rPr>
      <w:drawing>
        <wp:inline distT="0" distB="0" distL="0" distR="0" wp14:anchorId="5A93BC42" wp14:editId="70AA246A">
          <wp:extent cx="1440815" cy="607060"/>
          <wp:effectExtent l="0" t="0" r="6985" b="2540"/>
          <wp:docPr id="19" name="Picture 19" descr="oamk_pysty_fi_rgb_500px_valktaus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oamk_pysty_fi_rgb_500px_valktaust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0815" cy="6070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28EBC6" w14:textId="77777777" w:rsidR="00CF31C2" w:rsidRPr="002775E7" w:rsidRDefault="00CF31C2" w:rsidP="00755949">
    <w:pPr>
      <w:pStyle w:val="Yltunnis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AC365E" w14:textId="2FE493FA" w:rsidR="00CF31C2" w:rsidRPr="002775E7" w:rsidRDefault="00CF31C2" w:rsidP="00755949">
    <w:pPr>
      <w:pStyle w:val="Yltunnist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694DD" w14:textId="72BF898E" w:rsidR="00857A8D" w:rsidRPr="002775E7" w:rsidRDefault="00857A8D" w:rsidP="00857A8D">
    <w:pPr>
      <w:pStyle w:val="Yltunniste"/>
      <w:jc w:val="right"/>
    </w:pPr>
    <w:r>
      <w:t>LIITTEET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F0D34D" w14:textId="77777777" w:rsidR="00CF31C2" w:rsidRPr="0028673E" w:rsidRDefault="00CF31C2" w:rsidP="00755949">
    <w:pPr>
      <w:pStyle w:val="Yltunniste"/>
      <w:rPr>
        <w:sz w:val="20"/>
      </w:rPr>
    </w:pPr>
    <w:r w:rsidRPr="0028673E">
      <w:rPr>
        <w:sz w:val="20"/>
      </w:rPr>
      <w:t>SISÄLLYSLUETTELON KORJAUS</w:t>
    </w:r>
    <w:r w:rsidRPr="0028673E">
      <w:rPr>
        <w:sz w:val="20"/>
      </w:rPr>
      <w:tab/>
    </w:r>
    <w:r w:rsidRPr="0028673E">
      <w:rPr>
        <w:sz w:val="20"/>
      </w:rPr>
      <w:tab/>
      <w:t>LIITE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492"/>
        </w:tabs>
        <w:ind w:left="492" w:hanging="360"/>
      </w:pPr>
      <w:rPr>
        <w:rFonts w:ascii="Book Antiqua" w:hAnsi="Book Antiqua"/>
        <w:b w:val="0"/>
        <w:i w:val="0"/>
        <w:caps w:val="0"/>
        <w:smallCaps w:val="0"/>
        <w:strike w:val="0"/>
        <w:dstrike w:val="0"/>
        <w:vanish w:val="0"/>
        <w:color w:val="auto"/>
        <w:position w:val="0"/>
        <w:sz w:val="24"/>
        <w:u w:val="none"/>
        <w:vertAlign w:val="baseline"/>
      </w:r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/>
        <w:b/>
        <w:i w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Arial" w:hAnsi="Arial"/>
        <w:b/>
        <w:i w:val="0"/>
        <w:sz w:val="28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/>
        <w:b/>
        <w:i w:val="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4A85310"/>
    <w:multiLevelType w:val="hybridMultilevel"/>
    <w:tmpl w:val="EB7A406E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84700B"/>
    <w:multiLevelType w:val="hybridMultilevel"/>
    <w:tmpl w:val="DEC00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532D23"/>
    <w:multiLevelType w:val="hybridMultilevel"/>
    <w:tmpl w:val="AC8CEE22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384CEC"/>
    <w:multiLevelType w:val="hybridMultilevel"/>
    <w:tmpl w:val="6128BE4C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1C7414"/>
    <w:multiLevelType w:val="hybridMultilevel"/>
    <w:tmpl w:val="0888BBFA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9B44B5"/>
    <w:multiLevelType w:val="hybridMultilevel"/>
    <w:tmpl w:val="069CF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D365C2"/>
    <w:multiLevelType w:val="multilevel"/>
    <w:tmpl w:val="D932E0A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29CD512E"/>
    <w:multiLevelType w:val="hybridMultilevel"/>
    <w:tmpl w:val="35B01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02644C"/>
    <w:multiLevelType w:val="hybridMultilevel"/>
    <w:tmpl w:val="99E2EF06"/>
    <w:lvl w:ilvl="0" w:tplc="406017C4">
      <w:start w:val="1"/>
      <w:numFmt w:val="decimal"/>
      <w:pStyle w:val="Lhdeluettelo"/>
      <w:lvlText w:val="%1."/>
      <w:lvlJc w:val="left"/>
      <w:pPr>
        <w:ind w:left="3196" w:hanging="360"/>
      </w:pPr>
    </w:lvl>
    <w:lvl w:ilvl="1" w:tplc="040B0019" w:tentative="1">
      <w:start w:val="1"/>
      <w:numFmt w:val="lowerLetter"/>
      <w:lvlText w:val="%2."/>
      <w:lvlJc w:val="left"/>
      <w:pPr>
        <w:ind w:left="3916" w:hanging="360"/>
      </w:pPr>
    </w:lvl>
    <w:lvl w:ilvl="2" w:tplc="040B001B" w:tentative="1">
      <w:start w:val="1"/>
      <w:numFmt w:val="lowerRoman"/>
      <w:lvlText w:val="%3."/>
      <w:lvlJc w:val="right"/>
      <w:pPr>
        <w:ind w:left="4636" w:hanging="180"/>
      </w:pPr>
    </w:lvl>
    <w:lvl w:ilvl="3" w:tplc="040B000F" w:tentative="1">
      <w:start w:val="1"/>
      <w:numFmt w:val="decimal"/>
      <w:lvlText w:val="%4."/>
      <w:lvlJc w:val="left"/>
      <w:pPr>
        <w:ind w:left="5356" w:hanging="360"/>
      </w:pPr>
    </w:lvl>
    <w:lvl w:ilvl="4" w:tplc="040B0019" w:tentative="1">
      <w:start w:val="1"/>
      <w:numFmt w:val="lowerLetter"/>
      <w:lvlText w:val="%5."/>
      <w:lvlJc w:val="left"/>
      <w:pPr>
        <w:ind w:left="6076" w:hanging="360"/>
      </w:pPr>
    </w:lvl>
    <w:lvl w:ilvl="5" w:tplc="040B001B" w:tentative="1">
      <w:start w:val="1"/>
      <w:numFmt w:val="lowerRoman"/>
      <w:lvlText w:val="%6."/>
      <w:lvlJc w:val="right"/>
      <w:pPr>
        <w:ind w:left="6796" w:hanging="180"/>
      </w:pPr>
    </w:lvl>
    <w:lvl w:ilvl="6" w:tplc="040B000F" w:tentative="1">
      <w:start w:val="1"/>
      <w:numFmt w:val="decimal"/>
      <w:lvlText w:val="%7."/>
      <w:lvlJc w:val="left"/>
      <w:pPr>
        <w:ind w:left="7516" w:hanging="360"/>
      </w:pPr>
    </w:lvl>
    <w:lvl w:ilvl="7" w:tplc="040B0019" w:tentative="1">
      <w:start w:val="1"/>
      <w:numFmt w:val="lowerLetter"/>
      <w:lvlText w:val="%8."/>
      <w:lvlJc w:val="left"/>
      <w:pPr>
        <w:ind w:left="8236" w:hanging="360"/>
      </w:pPr>
    </w:lvl>
    <w:lvl w:ilvl="8" w:tplc="040B001B" w:tentative="1">
      <w:start w:val="1"/>
      <w:numFmt w:val="lowerRoman"/>
      <w:lvlText w:val="%9."/>
      <w:lvlJc w:val="right"/>
      <w:pPr>
        <w:ind w:left="8956" w:hanging="180"/>
      </w:pPr>
    </w:lvl>
  </w:abstractNum>
  <w:abstractNum w:abstractNumId="11" w15:restartNumberingAfterBreak="0">
    <w:nsid w:val="4BBD5CF4"/>
    <w:multiLevelType w:val="hybridMultilevel"/>
    <w:tmpl w:val="5A8283C0"/>
    <w:lvl w:ilvl="0" w:tplc="CDB4F406">
      <w:start w:val="1"/>
      <w:numFmt w:val="decimal"/>
      <w:lvlText w:val="Liite %1."/>
      <w:lvlJc w:val="left"/>
      <w:pPr>
        <w:tabs>
          <w:tab w:val="num" w:pos="1080"/>
        </w:tabs>
        <w:ind w:left="0" w:firstLine="36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</w:rPr>
    </w:lvl>
    <w:lvl w:ilvl="1" w:tplc="040B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B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B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B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B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B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B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B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 w15:restartNumberingAfterBreak="0">
    <w:nsid w:val="56153277"/>
    <w:multiLevelType w:val="hybridMultilevel"/>
    <w:tmpl w:val="75BE9024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531B72"/>
    <w:multiLevelType w:val="hybridMultilevel"/>
    <w:tmpl w:val="2D52271A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CF090C"/>
    <w:multiLevelType w:val="hybridMultilevel"/>
    <w:tmpl w:val="7F78A27E"/>
    <w:lvl w:ilvl="0" w:tplc="E146CA26">
      <w:start w:val="1"/>
      <w:numFmt w:val="decimal"/>
      <w:pStyle w:val="Inssitynliiteluettelo"/>
      <w:lvlText w:val="Liite %1."/>
      <w:lvlJc w:val="left"/>
      <w:pPr>
        <w:ind w:left="360" w:hanging="36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</w:rPr>
    </w:lvl>
    <w:lvl w:ilvl="1" w:tplc="040B0019" w:tentative="1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5A923A4"/>
    <w:multiLevelType w:val="multilevel"/>
    <w:tmpl w:val="7C24F3C4"/>
    <w:lvl w:ilvl="0">
      <w:start w:val="1"/>
      <w:numFmt w:val="decimal"/>
      <w:pStyle w:val="Otsikko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Otsikko2"/>
      <w:suff w:val="space"/>
      <w:lvlText w:val="%1.%2"/>
      <w:lvlJc w:val="left"/>
      <w:pPr>
        <w:ind w:left="1427" w:hanging="576"/>
      </w:pPr>
      <w:rPr>
        <w:rFonts w:hint="default"/>
      </w:rPr>
    </w:lvl>
    <w:lvl w:ilvl="2">
      <w:start w:val="1"/>
      <w:numFmt w:val="decimal"/>
      <w:pStyle w:val="Otsikko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Otsikko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Otsikko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Otsikko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Otsikk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Otsikk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Otsikk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77F94C4D"/>
    <w:multiLevelType w:val="hybridMultilevel"/>
    <w:tmpl w:val="265015DE"/>
    <w:lvl w:ilvl="0" w:tplc="275AEF20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33667B"/>
    <w:multiLevelType w:val="hybridMultilevel"/>
    <w:tmpl w:val="7F0C79E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4"/>
  </w:num>
  <w:num w:numId="3">
    <w:abstractNumId w:val="0"/>
  </w:num>
  <w:num w:numId="4">
    <w:abstractNumId w:val="1"/>
  </w:num>
  <w:num w:numId="5">
    <w:abstractNumId w:val="13"/>
  </w:num>
  <w:num w:numId="6">
    <w:abstractNumId w:val="10"/>
  </w:num>
  <w:num w:numId="7">
    <w:abstractNumId w:val="4"/>
  </w:num>
  <w:num w:numId="8">
    <w:abstractNumId w:val="6"/>
  </w:num>
  <w:num w:numId="9">
    <w:abstractNumId w:val="8"/>
  </w:num>
  <w:num w:numId="10">
    <w:abstractNumId w:val="15"/>
  </w:num>
  <w:num w:numId="11">
    <w:abstractNumId w:val="2"/>
  </w:num>
  <w:num w:numId="12">
    <w:abstractNumId w:val="12"/>
  </w:num>
  <w:num w:numId="13">
    <w:abstractNumId w:val="17"/>
  </w:num>
  <w:num w:numId="14">
    <w:abstractNumId w:val="5"/>
  </w:num>
  <w:num w:numId="15">
    <w:abstractNumId w:val="16"/>
  </w:num>
  <w:num w:numId="16">
    <w:abstractNumId w:val="7"/>
  </w:num>
  <w:num w:numId="17">
    <w:abstractNumId w:val="9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1304"/>
  <w:autoHyphenation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169"/>
    <w:rsid w:val="00002342"/>
    <w:rsid w:val="00005444"/>
    <w:rsid w:val="00030613"/>
    <w:rsid w:val="00031109"/>
    <w:rsid w:val="00034AFC"/>
    <w:rsid w:val="0004057D"/>
    <w:rsid w:val="00042C00"/>
    <w:rsid w:val="00043599"/>
    <w:rsid w:val="00043B02"/>
    <w:rsid w:val="000460A3"/>
    <w:rsid w:val="000468D1"/>
    <w:rsid w:val="000506F7"/>
    <w:rsid w:val="0005367D"/>
    <w:rsid w:val="000552BC"/>
    <w:rsid w:val="00056435"/>
    <w:rsid w:val="00063A19"/>
    <w:rsid w:val="00067048"/>
    <w:rsid w:val="0007520A"/>
    <w:rsid w:val="00075275"/>
    <w:rsid w:val="00081293"/>
    <w:rsid w:val="000819F3"/>
    <w:rsid w:val="000823BF"/>
    <w:rsid w:val="00082FE9"/>
    <w:rsid w:val="00090070"/>
    <w:rsid w:val="00090658"/>
    <w:rsid w:val="00090919"/>
    <w:rsid w:val="00090B77"/>
    <w:rsid w:val="0009396D"/>
    <w:rsid w:val="00093C46"/>
    <w:rsid w:val="00094D48"/>
    <w:rsid w:val="000A3433"/>
    <w:rsid w:val="000A44F4"/>
    <w:rsid w:val="000B2A32"/>
    <w:rsid w:val="000C0D9D"/>
    <w:rsid w:val="000C3427"/>
    <w:rsid w:val="000C6850"/>
    <w:rsid w:val="000C71E4"/>
    <w:rsid w:val="000D0724"/>
    <w:rsid w:val="000D1C31"/>
    <w:rsid w:val="000D4E75"/>
    <w:rsid w:val="000D55B7"/>
    <w:rsid w:val="000D6FE2"/>
    <w:rsid w:val="000E231A"/>
    <w:rsid w:val="000F1372"/>
    <w:rsid w:val="000F758C"/>
    <w:rsid w:val="001038C4"/>
    <w:rsid w:val="001065D2"/>
    <w:rsid w:val="00107EC3"/>
    <w:rsid w:val="00110975"/>
    <w:rsid w:val="001111A9"/>
    <w:rsid w:val="00111231"/>
    <w:rsid w:val="00111B32"/>
    <w:rsid w:val="00114ACE"/>
    <w:rsid w:val="00114B1F"/>
    <w:rsid w:val="001166B7"/>
    <w:rsid w:val="00120B0D"/>
    <w:rsid w:val="00123729"/>
    <w:rsid w:val="00124AEB"/>
    <w:rsid w:val="00127543"/>
    <w:rsid w:val="001340DF"/>
    <w:rsid w:val="00143DD9"/>
    <w:rsid w:val="00146093"/>
    <w:rsid w:val="00150BA3"/>
    <w:rsid w:val="0015148F"/>
    <w:rsid w:val="001638FD"/>
    <w:rsid w:val="00163B7D"/>
    <w:rsid w:val="001650A6"/>
    <w:rsid w:val="00170361"/>
    <w:rsid w:val="00170E75"/>
    <w:rsid w:val="001836BC"/>
    <w:rsid w:val="00190E75"/>
    <w:rsid w:val="00196D38"/>
    <w:rsid w:val="001A000B"/>
    <w:rsid w:val="001A0AD5"/>
    <w:rsid w:val="001B4788"/>
    <w:rsid w:val="001C4734"/>
    <w:rsid w:val="001C6FDE"/>
    <w:rsid w:val="001D013F"/>
    <w:rsid w:val="001D09E2"/>
    <w:rsid w:val="001D2535"/>
    <w:rsid w:val="001D3660"/>
    <w:rsid w:val="001D5019"/>
    <w:rsid w:val="001D5267"/>
    <w:rsid w:val="001D5EAE"/>
    <w:rsid w:val="001D6378"/>
    <w:rsid w:val="001D76EE"/>
    <w:rsid w:val="001E1507"/>
    <w:rsid w:val="001E29BA"/>
    <w:rsid w:val="001E5DB3"/>
    <w:rsid w:val="001E6370"/>
    <w:rsid w:val="001E7137"/>
    <w:rsid w:val="001F198D"/>
    <w:rsid w:val="001F2F44"/>
    <w:rsid w:val="001F4E5F"/>
    <w:rsid w:val="00210934"/>
    <w:rsid w:val="00212331"/>
    <w:rsid w:val="002175D9"/>
    <w:rsid w:val="00224ADB"/>
    <w:rsid w:val="002307C0"/>
    <w:rsid w:val="0023113F"/>
    <w:rsid w:val="002320C7"/>
    <w:rsid w:val="002339CA"/>
    <w:rsid w:val="00237DD5"/>
    <w:rsid w:val="00240FD8"/>
    <w:rsid w:val="00241867"/>
    <w:rsid w:val="00243112"/>
    <w:rsid w:val="00244E62"/>
    <w:rsid w:val="00254791"/>
    <w:rsid w:val="002625F5"/>
    <w:rsid w:val="00273847"/>
    <w:rsid w:val="00273BA0"/>
    <w:rsid w:val="002775E7"/>
    <w:rsid w:val="0027762B"/>
    <w:rsid w:val="00281A05"/>
    <w:rsid w:val="00282882"/>
    <w:rsid w:val="0028673E"/>
    <w:rsid w:val="00286EB9"/>
    <w:rsid w:val="00291E1C"/>
    <w:rsid w:val="00292395"/>
    <w:rsid w:val="002928B5"/>
    <w:rsid w:val="0029644A"/>
    <w:rsid w:val="002A224E"/>
    <w:rsid w:val="002A29BF"/>
    <w:rsid w:val="002A531F"/>
    <w:rsid w:val="002A5490"/>
    <w:rsid w:val="002A6710"/>
    <w:rsid w:val="002B0FC6"/>
    <w:rsid w:val="002B334E"/>
    <w:rsid w:val="002B519D"/>
    <w:rsid w:val="002D77D0"/>
    <w:rsid w:val="002F1A95"/>
    <w:rsid w:val="002F2938"/>
    <w:rsid w:val="002F5C51"/>
    <w:rsid w:val="002F6190"/>
    <w:rsid w:val="002F7CE6"/>
    <w:rsid w:val="003017B8"/>
    <w:rsid w:val="00303F65"/>
    <w:rsid w:val="00306973"/>
    <w:rsid w:val="003103D1"/>
    <w:rsid w:val="00313EB7"/>
    <w:rsid w:val="00314B8B"/>
    <w:rsid w:val="00321037"/>
    <w:rsid w:val="003223C0"/>
    <w:rsid w:val="003234AA"/>
    <w:rsid w:val="00331495"/>
    <w:rsid w:val="00340B7F"/>
    <w:rsid w:val="00343BC6"/>
    <w:rsid w:val="00353386"/>
    <w:rsid w:val="003555A5"/>
    <w:rsid w:val="003571C8"/>
    <w:rsid w:val="0036109B"/>
    <w:rsid w:val="00363F0C"/>
    <w:rsid w:val="00364585"/>
    <w:rsid w:val="0036636E"/>
    <w:rsid w:val="00366C36"/>
    <w:rsid w:val="003723E2"/>
    <w:rsid w:val="00373EBE"/>
    <w:rsid w:val="00374F14"/>
    <w:rsid w:val="00376975"/>
    <w:rsid w:val="00382BFC"/>
    <w:rsid w:val="003834BF"/>
    <w:rsid w:val="00384B18"/>
    <w:rsid w:val="00391CB9"/>
    <w:rsid w:val="00394678"/>
    <w:rsid w:val="00396633"/>
    <w:rsid w:val="003A61F5"/>
    <w:rsid w:val="003C379C"/>
    <w:rsid w:val="003C5CCF"/>
    <w:rsid w:val="003C76D7"/>
    <w:rsid w:val="003D0F2F"/>
    <w:rsid w:val="003D12B1"/>
    <w:rsid w:val="003D1DC9"/>
    <w:rsid w:val="003E569B"/>
    <w:rsid w:val="003E791C"/>
    <w:rsid w:val="004036C2"/>
    <w:rsid w:val="00406F7C"/>
    <w:rsid w:val="00407C17"/>
    <w:rsid w:val="00407C9D"/>
    <w:rsid w:val="00410566"/>
    <w:rsid w:val="00412395"/>
    <w:rsid w:val="0041266D"/>
    <w:rsid w:val="00421ABF"/>
    <w:rsid w:val="00421D33"/>
    <w:rsid w:val="00431E83"/>
    <w:rsid w:val="00434AC2"/>
    <w:rsid w:val="004413F3"/>
    <w:rsid w:val="004475B1"/>
    <w:rsid w:val="0045001F"/>
    <w:rsid w:val="004502B1"/>
    <w:rsid w:val="004518CF"/>
    <w:rsid w:val="00451A37"/>
    <w:rsid w:val="0045205A"/>
    <w:rsid w:val="004536BB"/>
    <w:rsid w:val="00454BEF"/>
    <w:rsid w:val="00455D27"/>
    <w:rsid w:val="00460A54"/>
    <w:rsid w:val="00460F26"/>
    <w:rsid w:val="0046288F"/>
    <w:rsid w:val="004637F3"/>
    <w:rsid w:val="004649C8"/>
    <w:rsid w:val="0046526E"/>
    <w:rsid w:val="00465AE7"/>
    <w:rsid w:val="00467666"/>
    <w:rsid w:val="00471C6C"/>
    <w:rsid w:val="00473FCC"/>
    <w:rsid w:val="004823CD"/>
    <w:rsid w:val="00482587"/>
    <w:rsid w:val="004853C7"/>
    <w:rsid w:val="00490BCE"/>
    <w:rsid w:val="00491D9A"/>
    <w:rsid w:val="00491E03"/>
    <w:rsid w:val="00496881"/>
    <w:rsid w:val="00497590"/>
    <w:rsid w:val="00497B29"/>
    <w:rsid w:val="00497FDD"/>
    <w:rsid w:val="004A0D77"/>
    <w:rsid w:val="004A2EDA"/>
    <w:rsid w:val="004A34B7"/>
    <w:rsid w:val="004A55F0"/>
    <w:rsid w:val="004A5D77"/>
    <w:rsid w:val="004A79C3"/>
    <w:rsid w:val="004B10D7"/>
    <w:rsid w:val="004B31A5"/>
    <w:rsid w:val="004B342D"/>
    <w:rsid w:val="004B64E4"/>
    <w:rsid w:val="004C2ACD"/>
    <w:rsid w:val="004C3DE9"/>
    <w:rsid w:val="004C57AA"/>
    <w:rsid w:val="004C603A"/>
    <w:rsid w:val="004C719D"/>
    <w:rsid w:val="004D1D37"/>
    <w:rsid w:val="004D429F"/>
    <w:rsid w:val="004D5EF2"/>
    <w:rsid w:val="004D6DC8"/>
    <w:rsid w:val="004E34D3"/>
    <w:rsid w:val="004E7457"/>
    <w:rsid w:val="004F1379"/>
    <w:rsid w:val="004F42BC"/>
    <w:rsid w:val="00505393"/>
    <w:rsid w:val="00505A8E"/>
    <w:rsid w:val="005063CA"/>
    <w:rsid w:val="005117A2"/>
    <w:rsid w:val="005133EF"/>
    <w:rsid w:val="00517437"/>
    <w:rsid w:val="00524401"/>
    <w:rsid w:val="00533507"/>
    <w:rsid w:val="00535DCC"/>
    <w:rsid w:val="00536276"/>
    <w:rsid w:val="00536AB5"/>
    <w:rsid w:val="00542318"/>
    <w:rsid w:val="00542C6E"/>
    <w:rsid w:val="00547256"/>
    <w:rsid w:val="00547281"/>
    <w:rsid w:val="00552149"/>
    <w:rsid w:val="005534B2"/>
    <w:rsid w:val="00555BE8"/>
    <w:rsid w:val="005562EE"/>
    <w:rsid w:val="00557774"/>
    <w:rsid w:val="00560539"/>
    <w:rsid w:val="00562B13"/>
    <w:rsid w:val="00562DF3"/>
    <w:rsid w:val="00565171"/>
    <w:rsid w:val="00577F5E"/>
    <w:rsid w:val="005803BC"/>
    <w:rsid w:val="00580B31"/>
    <w:rsid w:val="00581E88"/>
    <w:rsid w:val="00590C78"/>
    <w:rsid w:val="0059240A"/>
    <w:rsid w:val="00592AC4"/>
    <w:rsid w:val="00595A1B"/>
    <w:rsid w:val="005961C8"/>
    <w:rsid w:val="00596818"/>
    <w:rsid w:val="005A2340"/>
    <w:rsid w:val="005A46E7"/>
    <w:rsid w:val="005A5C94"/>
    <w:rsid w:val="005B6F7A"/>
    <w:rsid w:val="005B7C74"/>
    <w:rsid w:val="005C0978"/>
    <w:rsid w:val="005C5EFA"/>
    <w:rsid w:val="005C779E"/>
    <w:rsid w:val="005D0582"/>
    <w:rsid w:val="005D1AF3"/>
    <w:rsid w:val="005D1E0D"/>
    <w:rsid w:val="005D3B30"/>
    <w:rsid w:val="005D3B32"/>
    <w:rsid w:val="005D6CF8"/>
    <w:rsid w:val="005F74B3"/>
    <w:rsid w:val="006037F4"/>
    <w:rsid w:val="0060755E"/>
    <w:rsid w:val="00621C18"/>
    <w:rsid w:val="006315DE"/>
    <w:rsid w:val="006319FE"/>
    <w:rsid w:val="00631F87"/>
    <w:rsid w:val="00644436"/>
    <w:rsid w:val="006458C2"/>
    <w:rsid w:val="00650E96"/>
    <w:rsid w:val="00653135"/>
    <w:rsid w:val="00653399"/>
    <w:rsid w:val="00653DEF"/>
    <w:rsid w:val="00660FEB"/>
    <w:rsid w:val="00662B79"/>
    <w:rsid w:val="00664039"/>
    <w:rsid w:val="00666FA3"/>
    <w:rsid w:val="00676D33"/>
    <w:rsid w:val="0067730E"/>
    <w:rsid w:val="00686D5A"/>
    <w:rsid w:val="006951F1"/>
    <w:rsid w:val="00696D88"/>
    <w:rsid w:val="006A0A14"/>
    <w:rsid w:val="006A10ED"/>
    <w:rsid w:val="006B5E5C"/>
    <w:rsid w:val="006B5FC9"/>
    <w:rsid w:val="006C10C9"/>
    <w:rsid w:val="006C3224"/>
    <w:rsid w:val="006C4001"/>
    <w:rsid w:val="006D1E6E"/>
    <w:rsid w:val="006D4465"/>
    <w:rsid w:val="006D5734"/>
    <w:rsid w:val="006D603B"/>
    <w:rsid w:val="006E077C"/>
    <w:rsid w:val="006F3427"/>
    <w:rsid w:val="006F4DB5"/>
    <w:rsid w:val="00700704"/>
    <w:rsid w:val="00702AEE"/>
    <w:rsid w:val="00704B60"/>
    <w:rsid w:val="00711854"/>
    <w:rsid w:val="00721D9B"/>
    <w:rsid w:val="00730B65"/>
    <w:rsid w:val="00732F2E"/>
    <w:rsid w:val="00734D75"/>
    <w:rsid w:val="00736FF4"/>
    <w:rsid w:val="00740380"/>
    <w:rsid w:val="007417FC"/>
    <w:rsid w:val="00742C41"/>
    <w:rsid w:val="00745B35"/>
    <w:rsid w:val="00751657"/>
    <w:rsid w:val="00753052"/>
    <w:rsid w:val="00753174"/>
    <w:rsid w:val="00755949"/>
    <w:rsid w:val="00764682"/>
    <w:rsid w:val="00772CD4"/>
    <w:rsid w:val="00775DA3"/>
    <w:rsid w:val="00776409"/>
    <w:rsid w:val="00776ECA"/>
    <w:rsid w:val="00783315"/>
    <w:rsid w:val="00784680"/>
    <w:rsid w:val="00795696"/>
    <w:rsid w:val="007A4848"/>
    <w:rsid w:val="007B03CB"/>
    <w:rsid w:val="007B10E7"/>
    <w:rsid w:val="007B78BC"/>
    <w:rsid w:val="007B795D"/>
    <w:rsid w:val="007C0A41"/>
    <w:rsid w:val="007C13C5"/>
    <w:rsid w:val="007C3A2F"/>
    <w:rsid w:val="007D174E"/>
    <w:rsid w:val="007D1B3E"/>
    <w:rsid w:val="007D2AB2"/>
    <w:rsid w:val="007D5CBA"/>
    <w:rsid w:val="007E364B"/>
    <w:rsid w:val="007E6F71"/>
    <w:rsid w:val="007F3A44"/>
    <w:rsid w:val="007F7B0D"/>
    <w:rsid w:val="00800DCF"/>
    <w:rsid w:val="00802C56"/>
    <w:rsid w:val="008055D2"/>
    <w:rsid w:val="00807045"/>
    <w:rsid w:val="00824338"/>
    <w:rsid w:val="0082462D"/>
    <w:rsid w:val="0083197F"/>
    <w:rsid w:val="00831D01"/>
    <w:rsid w:val="0083581F"/>
    <w:rsid w:val="00836510"/>
    <w:rsid w:val="0083658E"/>
    <w:rsid w:val="00837209"/>
    <w:rsid w:val="00841477"/>
    <w:rsid w:val="008436FF"/>
    <w:rsid w:val="00845407"/>
    <w:rsid w:val="00847A07"/>
    <w:rsid w:val="00857A8D"/>
    <w:rsid w:val="0086029F"/>
    <w:rsid w:val="00861F08"/>
    <w:rsid w:val="0087036E"/>
    <w:rsid w:val="0087274B"/>
    <w:rsid w:val="00872C2D"/>
    <w:rsid w:val="0087430D"/>
    <w:rsid w:val="00876C6C"/>
    <w:rsid w:val="00882B19"/>
    <w:rsid w:val="00883B06"/>
    <w:rsid w:val="00885F70"/>
    <w:rsid w:val="00886F5B"/>
    <w:rsid w:val="00887F0C"/>
    <w:rsid w:val="00897E9C"/>
    <w:rsid w:val="008A64D8"/>
    <w:rsid w:val="008B6339"/>
    <w:rsid w:val="008B7266"/>
    <w:rsid w:val="008C5429"/>
    <w:rsid w:val="008D668A"/>
    <w:rsid w:val="008E5E02"/>
    <w:rsid w:val="008F2B72"/>
    <w:rsid w:val="008F3714"/>
    <w:rsid w:val="00900168"/>
    <w:rsid w:val="00900944"/>
    <w:rsid w:val="00900968"/>
    <w:rsid w:val="00900C7B"/>
    <w:rsid w:val="009054DA"/>
    <w:rsid w:val="00907E76"/>
    <w:rsid w:val="0091211F"/>
    <w:rsid w:val="009143C2"/>
    <w:rsid w:val="00926EB1"/>
    <w:rsid w:val="009273D3"/>
    <w:rsid w:val="00937B04"/>
    <w:rsid w:val="0094312B"/>
    <w:rsid w:val="009551A8"/>
    <w:rsid w:val="00955E0B"/>
    <w:rsid w:val="00957FC3"/>
    <w:rsid w:val="00960503"/>
    <w:rsid w:val="0096065D"/>
    <w:rsid w:val="00962C5F"/>
    <w:rsid w:val="0096368B"/>
    <w:rsid w:val="00971190"/>
    <w:rsid w:val="00973B75"/>
    <w:rsid w:val="009820D4"/>
    <w:rsid w:val="00982257"/>
    <w:rsid w:val="0098404B"/>
    <w:rsid w:val="009914A1"/>
    <w:rsid w:val="00992A30"/>
    <w:rsid w:val="00995718"/>
    <w:rsid w:val="00995B2E"/>
    <w:rsid w:val="009B4564"/>
    <w:rsid w:val="009B6169"/>
    <w:rsid w:val="009B766F"/>
    <w:rsid w:val="009B7EC5"/>
    <w:rsid w:val="009C5AAE"/>
    <w:rsid w:val="009C5AC5"/>
    <w:rsid w:val="009C7523"/>
    <w:rsid w:val="009C79D3"/>
    <w:rsid w:val="009D1C58"/>
    <w:rsid w:val="009D640D"/>
    <w:rsid w:val="009D7192"/>
    <w:rsid w:val="009D7DFE"/>
    <w:rsid w:val="009E1311"/>
    <w:rsid w:val="009E2EF7"/>
    <w:rsid w:val="009E4119"/>
    <w:rsid w:val="009E6F72"/>
    <w:rsid w:val="009F09D2"/>
    <w:rsid w:val="009F3206"/>
    <w:rsid w:val="009F62FB"/>
    <w:rsid w:val="009F7BCC"/>
    <w:rsid w:val="00A00715"/>
    <w:rsid w:val="00A025B8"/>
    <w:rsid w:val="00A03DAE"/>
    <w:rsid w:val="00A067A6"/>
    <w:rsid w:val="00A11A2A"/>
    <w:rsid w:val="00A13439"/>
    <w:rsid w:val="00A1493A"/>
    <w:rsid w:val="00A15E40"/>
    <w:rsid w:val="00A22327"/>
    <w:rsid w:val="00A22772"/>
    <w:rsid w:val="00A26CCF"/>
    <w:rsid w:val="00A33E0F"/>
    <w:rsid w:val="00A478CF"/>
    <w:rsid w:val="00A47D09"/>
    <w:rsid w:val="00A52567"/>
    <w:rsid w:val="00A53506"/>
    <w:rsid w:val="00A73662"/>
    <w:rsid w:val="00A74DEE"/>
    <w:rsid w:val="00A75DBA"/>
    <w:rsid w:val="00A75FDD"/>
    <w:rsid w:val="00A773A2"/>
    <w:rsid w:val="00A8364B"/>
    <w:rsid w:val="00A85010"/>
    <w:rsid w:val="00A85C58"/>
    <w:rsid w:val="00A90B92"/>
    <w:rsid w:val="00A917D8"/>
    <w:rsid w:val="00A9461B"/>
    <w:rsid w:val="00AA0733"/>
    <w:rsid w:val="00AA16F3"/>
    <w:rsid w:val="00AA5CC4"/>
    <w:rsid w:val="00AA7DC6"/>
    <w:rsid w:val="00AB76DA"/>
    <w:rsid w:val="00AD10F6"/>
    <w:rsid w:val="00AD17E3"/>
    <w:rsid w:val="00AD3950"/>
    <w:rsid w:val="00AD4D88"/>
    <w:rsid w:val="00AE23FA"/>
    <w:rsid w:val="00AE3FE3"/>
    <w:rsid w:val="00AF2898"/>
    <w:rsid w:val="00AF7994"/>
    <w:rsid w:val="00B01302"/>
    <w:rsid w:val="00B01656"/>
    <w:rsid w:val="00B04D05"/>
    <w:rsid w:val="00B0621C"/>
    <w:rsid w:val="00B06B8A"/>
    <w:rsid w:val="00B07A4F"/>
    <w:rsid w:val="00B2259C"/>
    <w:rsid w:val="00B24FC1"/>
    <w:rsid w:val="00B30BAE"/>
    <w:rsid w:val="00B32163"/>
    <w:rsid w:val="00B344D6"/>
    <w:rsid w:val="00B3744C"/>
    <w:rsid w:val="00B37E34"/>
    <w:rsid w:val="00B42688"/>
    <w:rsid w:val="00B51040"/>
    <w:rsid w:val="00B534C7"/>
    <w:rsid w:val="00B56276"/>
    <w:rsid w:val="00B60F2B"/>
    <w:rsid w:val="00B6663D"/>
    <w:rsid w:val="00B66EE4"/>
    <w:rsid w:val="00B718A6"/>
    <w:rsid w:val="00B71A35"/>
    <w:rsid w:val="00B74C27"/>
    <w:rsid w:val="00B824C4"/>
    <w:rsid w:val="00B868D9"/>
    <w:rsid w:val="00B86F20"/>
    <w:rsid w:val="00B907BD"/>
    <w:rsid w:val="00B92884"/>
    <w:rsid w:val="00B949C3"/>
    <w:rsid w:val="00B95368"/>
    <w:rsid w:val="00B953AE"/>
    <w:rsid w:val="00B95CEB"/>
    <w:rsid w:val="00B9736A"/>
    <w:rsid w:val="00BA653A"/>
    <w:rsid w:val="00BB5FF6"/>
    <w:rsid w:val="00BC0142"/>
    <w:rsid w:val="00BC3EEE"/>
    <w:rsid w:val="00BD2086"/>
    <w:rsid w:val="00BD4A36"/>
    <w:rsid w:val="00BE0518"/>
    <w:rsid w:val="00BE4F29"/>
    <w:rsid w:val="00BE5098"/>
    <w:rsid w:val="00BE730B"/>
    <w:rsid w:val="00BF2623"/>
    <w:rsid w:val="00BF3587"/>
    <w:rsid w:val="00BF56F2"/>
    <w:rsid w:val="00BF665B"/>
    <w:rsid w:val="00BF66ED"/>
    <w:rsid w:val="00BF69AD"/>
    <w:rsid w:val="00C02DB2"/>
    <w:rsid w:val="00C10156"/>
    <w:rsid w:val="00C10216"/>
    <w:rsid w:val="00C10227"/>
    <w:rsid w:val="00C10877"/>
    <w:rsid w:val="00C16BD2"/>
    <w:rsid w:val="00C16E6B"/>
    <w:rsid w:val="00C228EB"/>
    <w:rsid w:val="00C26318"/>
    <w:rsid w:val="00C30A3B"/>
    <w:rsid w:val="00C334EB"/>
    <w:rsid w:val="00C353C4"/>
    <w:rsid w:val="00C40736"/>
    <w:rsid w:val="00C5236C"/>
    <w:rsid w:val="00C56728"/>
    <w:rsid w:val="00C63765"/>
    <w:rsid w:val="00C65368"/>
    <w:rsid w:val="00C7642C"/>
    <w:rsid w:val="00C76FE3"/>
    <w:rsid w:val="00C81C74"/>
    <w:rsid w:val="00C824F1"/>
    <w:rsid w:val="00C84115"/>
    <w:rsid w:val="00C86A58"/>
    <w:rsid w:val="00C926FE"/>
    <w:rsid w:val="00C95076"/>
    <w:rsid w:val="00C97EE7"/>
    <w:rsid w:val="00CA195C"/>
    <w:rsid w:val="00CA7BD2"/>
    <w:rsid w:val="00CA7D2D"/>
    <w:rsid w:val="00CB35A0"/>
    <w:rsid w:val="00CD0E2B"/>
    <w:rsid w:val="00CD1D03"/>
    <w:rsid w:val="00CD1E1A"/>
    <w:rsid w:val="00CD3742"/>
    <w:rsid w:val="00CE1E10"/>
    <w:rsid w:val="00CE3148"/>
    <w:rsid w:val="00CE50FD"/>
    <w:rsid w:val="00CE57BB"/>
    <w:rsid w:val="00CE7762"/>
    <w:rsid w:val="00CF11BD"/>
    <w:rsid w:val="00CF31C2"/>
    <w:rsid w:val="00CF79ED"/>
    <w:rsid w:val="00D00A6E"/>
    <w:rsid w:val="00D05CAC"/>
    <w:rsid w:val="00D07F88"/>
    <w:rsid w:val="00D1111A"/>
    <w:rsid w:val="00D15ADB"/>
    <w:rsid w:val="00D1677A"/>
    <w:rsid w:val="00D1723B"/>
    <w:rsid w:val="00D2605B"/>
    <w:rsid w:val="00D36F6F"/>
    <w:rsid w:val="00D4001A"/>
    <w:rsid w:val="00D40A64"/>
    <w:rsid w:val="00D4137F"/>
    <w:rsid w:val="00D430CB"/>
    <w:rsid w:val="00D51590"/>
    <w:rsid w:val="00D51945"/>
    <w:rsid w:val="00D63B35"/>
    <w:rsid w:val="00D63D1E"/>
    <w:rsid w:val="00D70C45"/>
    <w:rsid w:val="00D71CD3"/>
    <w:rsid w:val="00D779CA"/>
    <w:rsid w:val="00D77D64"/>
    <w:rsid w:val="00D81DBE"/>
    <w:rsid w:val="00D82D85"/>
    <w:rsid w:val="00D849F1"/>
    <w:rsid w:val="00DA3325"/>
    <w:rsid w:val="00DA4DE0"/>
    <w:rsid w:val="00DA5166"/>
    <w:rsid w:val="00DB0918"/>
    <w:rsid w:val="00DC0F35"/>
    <w:rsid w:val="00DC125D"/>
    <w:rsid w:val="00DC369C"/>
    <w:rsid w:val="00DD264B"/>
    <w:rsid w:val="00DD2DD6"/>
    <w:rsid w:val="00DD3281"/>
    <w:rsid w:val="00DD7A88"/>
    <w:rsid w:val="00DE1335"/>
    <w:rsid w:val="00DE2A46"/>
    <w:rsid w:val="00DE3914"/>
    <w:rsid w:val="00DE570A"/>
    <w:rsid w:val="00DE5B8E"/>
    <w:rsid w:val="00DE5F03"/>
    <w:rsid w:val="00DF2A43"/>
    <w:rsid w:val="00DF761C"/>
    <w:rsid w:val="00E0226F"/>
    <w:rsid w:val="00E06A4D"/>
    <w:rsid w:val="00E0764C"/>
    <w:rsid w:val="00E1038E"/>
    <w:rsid w:val="00E143F4"/>
    <w:rsid w:val="00E149B7"/>
    <w:rsid w:val="00E24760"/>
    <w:rsid w:val="00E5137F"/>
    <w:rsid w:val="00E53A50"/>
    <w:rsid w:val="00E54BE0"/>
    <w:rsid w:val="00E5526A"/>
    <w:rsid w:val="00E55340"/>
    <w:rsid w:val="00E56724"/>
    <w:rsid w:val="00E64C83"/>
    <w:rsid w:val="00E66597"/>
    <w:rsid w:val="00E72C00"/>
    <w:rsid w:val="00E7513A"/>
    <w:rsid w:val="00E758FF"/>
    <w:rsid w:val="00E77074"/>
    <w:rsid w:val="00E81533"/>
    <w:rsid w:val="00E82908"/>
    <w:rsid w:val="00E82B2E"/>
    <w:rsid w:val="00E82BE6"/>
    <w:rsid w:val="00E847D4"/>
    <w:rsid w:val="00E87F41"/>
    <w:rsid w:val="00E93184"/>
    <w:rsid w:val="00E9385A"/>
    <w:rsid w:val="00EA51C4"/>
    <w:rsid w:val="00EB04FB"/>
    <w:rsid w:val="00EB5E5A"/>
    <w:rsid w:val="00EB6A5B"/>
    <w:rsid w:val="00EC0FF8"/>
    <w:rsid w:val="00EC3C56"/>
    <w:rsid w:val="00EC4418"/>
    <w:rsid w:val="00EC5DD7"/>
    <w:rsid w:val="00EC5E50"/>
    <w:rsid w:val="00EC75D8"/>
    <w:rsid w:val="00EC7A12"/>
    <w:rsid w:val="00ED09D5"/>
    <w:rsid w:val="00ED425A"/>
    <w:rsid w:val="00ED75CB"/>
    <w:rsid w:val="00EE0B94"/>
    <w:rsid w:val="00EE3B4E"/>
    <w:rsid w:val="00EE55F9"/>
    <w:rsid w:val="00EF168D"/>
    <w:rsid w:val="00EF5DFC"/>
    <w:rsid w:val="00F01F8D"/>
    <w:rsid w:val="00F13505"/>
    <w:rsid w:val="00F16938"/>
    <w:rsid w:val="00F2778E"/>
    <w:rsid w:val="00F3644B"/>
    <w:rsid w:val="00F37C35"/>
    <w:rsid w:val="00F444D3"/>
    <w:rsid w:val="00F474C0"/>
    <w:rsid w:val="00F524EA"/>
    <w:rsid w:val="00F53334"/>
    <w:rsid w:val="00F564BB"/>
    <w:rsid w:val="00F650AD"/>
    <w:rsid w:val="00F655E2"/>
    <w:rsid w:val="00F67060"/>
    <w:rsid w:val="00F7207C"/>
    <w:rsid w:val="00F734C2"/>
    <w:rsid w:val="00F734F6"/>
    <w:rsid w:val="00F76BE3"/>
    <w:rsid w:val="00F82C08"/>
    <w:rsid w:val="00F8301E"/>
    <w:rsid w:val="00F918FC"/>
    <w:rsid w:val="00F957D0"/>
    <w:rsid w:val="00FA0896"/>
    <w:rsid w:val="00FA6E59"/>
    <w:rsid w:val="00FA7D95"/>
    <w:rsid w:val="00FB1165"/>
    <w:rsid w:val="00FB1BEA"/>
    <w:rsid w:val="00FB56A0"/>
    <w:rsid w:val="00FB7E81"/>
    <w:rsid w:val="00FC3BD8"/>
    <w:rsid w:val="00FC6FBE"/>
    <w:rsid w:val="00FD23AA"/>
    <w:rsid w:val="00FD23E7"/>
    <w:rsid w:val="00FD73A7"/>
    <w:rsid w:val="00FE1CE8"/>
    <w:rsid w:val="00FE7ABB"/>
    <w:rsid w:val="00FF3777"/>
    <w:rsid w:val="00FF443D"/>
    <w:rsid w:val="00FF6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3C0DDB9"/>
  <w15:docId w15:val="{70DD2BC3-BF2C-4706-BCB0-EE3B1FB04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fi-FI" w:eastAsia="fi-FI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ali">
    <w:name w:val="Normal"/>
    <w:qFormat/>
    <w:rsid w:val="00755949"/>
    <w:pPr>
      <w:spacing w:after="240" w:line="360" w:lineRule="auto"/>
      <w:jc w:val="both"/>
    </w:pPr>
    <w:rPr>
      <w:rFonts w:ascii="Arial" w:hAnsi="Arial"/>
      <w:sz w:val="24"/>
      <w:szCs w:val="24"/>
    </w:rPr>
  </w:style>
  <w:style w:type="paragraph" w:styleId="Otsikko1">
    <w:name w:val="heading 1"/>
    <w:basedOn w:val="Normaali"/>
    <w:next w:val="Normaali"/>
    <w:qFormat/>
    <w:rsid w:val="00F01F8D"/>
    <w:pPr>
      <w:keepNext/>
      <w:pageBreakBefore/>
      <w:numPr>
        <w:numId w:val="10"/>
      </w:numPr>
      <w:spacing w:after="480"/>
      <w:outlineLvl w:val="0"/>
    </w:pPr>
    <w:rPr>
      <w:rFonts w:cs="Arial"/>
      <w:b/>
      <w:bCs/>
      <w:caps/>
      <w:sz w:val="28"/>
      <w:szCs w:val="32"/>
    </w:rPr>
  </w:style>
  <w:style w:type="paragraph" w:styleId="Otsikko2">
    <w:name w:val="heading 2"/>
    <w:basedOn w:val="Normaali"/>
    <w:next w:val="Normaali"/>
    <w:qFormat/>
    <w:rsid w:val="00D1111A"/>
    <w:pPr>
      <w:keepNext/>
      <w:numPr>
        <w:ilvl w:val="1"/>
        <w:numId w:val="10"/>
      </w:numPr>
      <w:spacing w:before="240"/>
      <w:ind w:left="397" w:hanging="397"/>
      <w:outlineLvl w:val="1"/>
    </w:pPr>
    <w:rPr>
      <w:rFonts w:cs="Arial"/>
      <w:b/>
      <w:bCs/>
      <w:iCs/>
      <w:szCs w:val="28"/>
    </w:rPr>
  </w:style>
  <w:style w:type="paragraph" w:styleId="Otsikko3">
    <w:name w:val="heading 3"/>
    <w:basedOn w:val="Normaali"/>
    <w:next w:val="Normaali"/>
    <w:qFormat/>
    <w:rsid w:val="00D1111A"/>
    <w:pPr>
      <w:keepNext/>
      <w:numPr>
        <w:ilvl w:val="2"/>
        <w:numId w:val="10"/>
      </w:numPr>
      <w:spacing w:before="240"/>
      <w:ind w:left="624" w:hanging="624"/>
      <w:outlineLvl w:val="2"/>
    </w:pPr>
    <w:rPr>
      <w:rFonts w:cs="Arial"/>
      <w:b/>
      <w:bCs/>
      <w:szCs w:val="26"/>
    </w:rPr>
  </w:style>
  <w:style w:type="paragraph" w:styleId="Otsikko4">
    <w:name w:val="heading 4"/>
    <w:basedOn w:val="Normaali"/>
    <w:next w:val="Normaali"/>
    <w:link w:val="Otsikko4Char"/>
    <w:qFormat/>
    <w:rsid w:val="0028673E"/>
    <w:pPr>
      <w:keepNext/>
      <w:numPr>
        <w:ilvl w:val="3"/>
        <w:numId w:val="10"/>
      </w:numPr>
      <w:spacing w:before="240"/>
      <w:ind w:left="862" w:hanging="862"/>
      <w:outlineLvl w:val="3"/>
    </w:pPr>
    <w:rPr>
      <w:b/>
      <w:bCs/>
      <w:szCs w:val="28"/>
      <w:lang w:val="en-GB" w:eastAsia="en-US"/>
    </w:rPr>
  </w:style>
  <w:style w:type="paragraph" w:styleId="Otsikko5">
    <w:name w:val="heading 5"/>
    <w:basedOn w:val="Normaali"/>
    <w:next w:val="Normaali"/>
    <w:link w:val="Otsikko5Char"/>
    <w:semiHidden/>
    <w:unhideWhenUsed/>
    <w:qFormat/>
    <w:rsid w:val="00A025B8"/>
    <w:pPr>
      <w:keepNext/>
      <w:keepLines/>
      <w:numPr>
        <w:ilvl w:val="4"/>
        <w:numId w:val="10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Otsikko6">
    <w:name w:val="heading 6"/>
    <w:basedOn w:val="Normaali"/>
    <w:next w:val="Normaali"/>
    <w:link w:val="Otsikko6Char"/>
    <w:semiHidden/>
    <w:unhideWhenUsed/>
    <w:qFormat/>
    <w:rsid w:val="00A025B8"/>
    <w:pPr>
      <w:keepNext/>
      <w:keepLines/>
      <w:numPr>
        <w:ilvl w:val="5"/>
        <w:numId w:val="10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Otsikko7">
    <w:name w:val="heading 7"/>
    <w:basedOn w:val="Normaali"/>
    <w:next w:val="Normaali"/>
    <w:link w:val="Otsikko7Char"/>
    <w:semiHidden/>
    <w:unhideWhenUsed/>
    <w:qFormat/>
    <w:rsid w:val="00A025B8"/>
    <w:pPr>
      <w:keepNext/>
      <w:keepLines/>
      <w:numPr>
        <w:ilvl w:val="6"/>
        <w:numId w:val="10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Otsikko8">
    <w:name w:val="heading 8"/>
    <w:basedOn w:val="Normaali"/>
    <w:next w:val="Normaali"/>
    <w:link w:val="Otsikko8Char"/>
    <w:semiHidden/>
    <w:unhideWhenUsed/>
    <w:qFormat/>
    <w:rsid w:val="00A025B8"/>
    <w:pPr>
      <w:keepNext/>
      <w:keepLines/>
      <w:numPr>
        <w:ilvl w:val="7"/>
        <w:numId w:val="10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Otsikko9">
    <w:name w:val="heading 9"/>
    <w:basedOn w:val="Normaali"/>
    <w:next w:val="Normaali"/>
    <w:link w:val="Otsikko9Char"/>
    <w:semiHidden/>
    <w:unhideWhenUsed/>
    <w:qFormat/>
    <w:rsid w:val="00A025B8"/>
    <w:pPr>
      <w:keepNext/>
      <w:keepLines/>
      <w:numPr>
        <w:ilvl w:val="8"/>
        <w:numId w:val="10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Yltunniste">
    <w:name w:val="header"/>
    <w:basedOn w:val="Normaali"/>
    <w:link w:val="YltunnisteChar"/>
    <w:rsid w:val="00A1493A"/>
    <w:pPr>
      <w:tabs>
        <w:tab w:val="center" w:pos="4153"/>
        <w:tab w:val="right" w:pos="8306"/>
      </w:tabs>
    </w:pPr>
  </w:style>
  <w:style w:type="paragraph" w:styleId="Alatunniste">
    <w:name w:val="footer"/>
    <w:basedOn w:val="Normaali"/>
    <w:link w:val="AlatunnisteChar"/>
    <w:uiPriority w:val="99"/>
    <w:rsid w:val="00A1493A"/>
    <w:pPr>
      <w:tabs>
        <w:tab w:val="center" w:pos="4153"/>
        <w:tab w:val="right" w:pos="8306"/>
      </w:tabs>
    </w:pPr>
  </w:style>
  <w:style w:type="character" w:styleId="Sivunumero">
    <w:name w:val="page number"/>
    <w:basedOn w:val="Kappaleenoletusfontti"/>
    <w:rsid w:val="00A1493A"/>
  </w:style>
  <w:style w:type="paragraph" w:styleId="Sisluet1">
    <w:name w:val="toc 1"/>
    <w:basedOn w:val="Normaali"/>
    <w:next w:val="Normaali"/>
    <w:autoRedefine/>
    <w:uiPriority w:val="39"/>
    <w:rsid w:val="00F01F8D"/>
    <w:pPr>
      <w:tabs>
        <w:tab w:val="right" w:pos="8494"/>
      </w:tabs>
      <w:spacing w:after="0"/>
    </w:pPr>
    <w:rPr>
      <w:caps/>
    </w:rPr>
  </w:style>
  <w:style w:type="paragraph" w:styleId="Sisluet2">
    <w:name w:val="toc 2"/>
    <w:basedOn w:val="Normaali"/>
    <w:next w:val="Normaali"/>
    <w:autoRedefine/>
    <w:uiPriority w:val="39"/>
    <w:rsid w:val="00F01F8D"/>
    <w:pPr>
      <w:tabs>
        <w:tab w:val="right" w:pos="8494"/>
      </w:tabs>
      <w:spacing w:after="0"/>
      <w:ind w:left="238"/>
    </w:pPr>
    <w:rPr>
      <w:noProof/>
    </w:rPr>
  </w:style>
  <w:style w:type="paragraph" w:styleId="Sisluet3">
    <w:name w:val="toc 3"/>
    <w:basedOn w:val="Normaali"/>
    <w:next w:val="Normaali"/>
    <w:autoRedefine/>
    <w:uiPriority w:val="39"/>
    <w:rsid w:val="00F01F8D"/>
    <w:pPr>
      <w:tabs>
        <w:tab w:val="right" w:pos="8494"/>
      </w:tabs>
      <w:spacing w:after="0"/>
      <w:ind w:left="680"/>
    </w:pPr>
    <w:rPr>
      <w:noProof/>
    </w:rPr>
  </w:style>
  <w:style w:type="paragraph" w:styleId="Sisluet4">
    <w:name w:val="toc 4"/>
    <w:basedOn w:val="Normaali"/>
    <w:next w:val="Normaali"/>
    <w:autoRedefine/>
    <w:semiHidden/>
    <w:rsid w:val="00A1493A"/>
    <w:pPr>
      <w:ind w:left="720"/>
    </w:pPr>
  </w:style>
  <w:style w:type="paragraph" w:styleId="Sisluet5">
    <w:name w:val="toc 5"/>
    <w:basedOn w:val="Normaali"/>
    <w:next w:val="Normaali"/>
    <w:autoRedefine/>
    <w:semiHidden/>
    <w:rsid w:val="00A1493A"/>
    <w:pPr>
      <w:ind w:left="960"/>
    </w:pPr>
  </w:style>
  <w:style w:type="paragraph" w:styleId="Sisluet6">
    <w:name w:val="toc 6"/>
    <w:basedOn w:val="Normaali"/>
    <w:next w:val="Normaali"/>
    <w:autoRedefine/>
    <w:semiHidden/>
    <w:rsid w:val="00A1493A"/>
    <w:pPr>
      <w:ind w:left="1200"/>
    </w:pPr>
  </w:style>
  <w:style w:type="paragraph" w:styleId="Sisluet7">
    <w:name w:val="toc 7"/>
    <w:basedOn w:val="Normaali"/>
    <w:next w:val="Normaali"/>
    <w:autoRedefine/>
    <w:semiHidden/>
    <w:rsid w:val="00A1493A"/>
    <w:pPr>
      <w:ind w:left="1440"/>
    </w:pPr>
  </w:style>
  <w:style w:type="paragraph" w:styleId="Sisluet8">
    <w:name w:val="toc 8"/>
    <w:basedOn w:val="Normaali"/>
    <w:next w:val="Normaali"/>
    <w:autoRedefine/>
    <w:semiHidden/>
    <w:rsid w:val="00A1493A"/>
    <w:pPr>
      <w:ind w:left="1680"/>
    </w:pPr>
  </w:style>
  <w:style w:type="paragraph" w:styleId="Sisluet9">
    <w:name w:val="toc 9"/>
    <w:basedOn w:val="Normaali"/>
    <w:next w:val="Normaali"/>
    <w:autoRedefine/>
    <w:semiHidden/>
    <w:rsid w:val="00A1493A"/>
    <w:pPr>
      <w:ind w:left="1920"/>
    </w:pPr>
  </w:style>
  <w:style w:type="character" w:styleId="Hyperlinkki">
    <w:name w:val="Hyperlink"/>
    <w:basedOn w:val="Kappaleenoletusfontti"/>
    <w:uiPriority w:val="99"/>
    <w:rsid w:val="00A1493A"/>
    <w:rPr>
      <w:color w:val="0000FF"/>
      <w:u w:val="single"/>
    </w:rPr>
  </w:style>
  <w:style w:type="paragraph" w:customStyle="1" w:styleId="Viranhaltijapts">
    <w:name w:val="Viranhaltijapäätös"/>
    <w:basedOn w:val="Normaali"/>
    <w:rsid w:val="008E5E02"/>
    <w:pPr>
      <w:tabs>
        <w:tab w:val="left" w:pos="0"/>
        <w:tab w:val="left" w:pos="2591"/>
        <w:tab w:val="left" w:pos="3890"/>
        <w:tab w:val="left" w:pos="5182"/>
        <w:tab w:val="left" w:pos="6481"/>
        <w:tab w:val="left" w:pos="7779"/>
        <w:tab w:val="left" w:pos="9072"/>
      </w:tabs>
      <w:spacing w:line="240" w:lineRule="auto"/>
    </w:pPr>
    <w:rPr>
      <w:sz w:val="22"/>
      <w:szCs w:val="20"/>
    </w:rPr>
  </w:style>
  <w:style w:type="character" w:customStyle="1" w:styleId="Otsikko4Char">
    <w:name w:val="Otsikko 4 Char"/>
    <w:basedOn w:val="Kappaleenoletusfontti"/>
    <w:link w:val="Otsikko4"/>
    <w:rsid w:val="0028673E"/>
    <w:rPr>
      <w:rFonts w:ascii="Arial" w:hAnsi="Arial"/>
      <w:b/>
      <w:bCs/>
      <w:sz w:val="24"/>
      <w:szCs w:val="28"/>
      <w:lang w:val="en-GB" w:eastAsia="en-US"/>
    </w:rPr>
  </w:style>
  <w:style w:type="paragraph" w:customStyle="1" w:styleId="Kirjallisuusluettelo">
    <w:name w:val="Kirjallisuusluettelo"/>
    <w:basedOn w:val="Normaali"/>
    <w:next w:val="Kommentinteksti"/>
    <w:autoRedefine/>
    <w:rsid w:val="00C26318"/>
    <w:pPr>
      <w:tabs>
        <w:tab w:val="left" w:pos="426"/>
        <w:tab w:val="left" w:pos="4253"/>
      </w:tabs>
    </w:pPr>
    <w:rPr>
      <w:rFonts w:cs="Arial"/>
      <w:lang w:eastAsia="en-US"/>
    </w:rPr>
  </w:style>
  <w:style w:type="character" w:customStyle="1" w:styleId="AlatunnisteChar">
    <w:name w:val="Alatunniste Char"/>
    <w:basedOn w:val="Kappaleenoletusfontti"/>
    <w:link w:val="Alatunniste"/>
    <w:uiPriority w:val="99"/>
    <w:rsid w:val="00C26318"/>
    <w:rPr>
      <w:rFonts w:ascii="Arial" w:hAnsi="Arial"/>
      <w:sz w:val="24"/>
      <w:szCs w:val="24"/>
    </w:rPr>
  </w:style>
  <w:style w:type="paragraph" w:styleId="Leipteksti">
    <w:name w:val="Body Text"/>
    <w:basedOn w:val="Normaali"/>
    <w:link w:val="LeiptekstiChar"/>
    <w:rsid w:val="00C26318"/>
    <w:pPr>
      <w:spacing w:after="120"/>
    </w:pPr>
  </w:style>
  <w:style w:type="character" w:customStyle="1" w:styleId="LeiptekstiChar">
    <w:name w:val="Leipäteksti Char"/>
    <w:basedOn w:val="Kappaleenoletusfontti"/>
    <w:link w:val="Leipteksti"/>
    <w:rsid w:val="00C26318"/>
    <w:rPr>
      <w:rFonts w:ascii="Arial" w:hAnsi="Arial"/>
      <w:sz w:val="24"/>
      <w:szCs w:val="24"/>
    </w:rPr>
  </w:style>
  <w:style w:type="paragraph" w:customStyle="1" w:styleId="TyyliOtsikko1ArialNarrow14pt">
    <w:name w:val="Tyyli Otsikko 1 + Arial Narrow 14 pt"/>
    <w:basedOn w:val="Otsikko1"/>
    <w:rsid w:val="00FE1CE8"/>
  </w:style>
  <w:style w:type="paragraph" w:customStyle="1" w:styleId="TyyliOtsikko1ArialNarrow14ptJlkeen0pt">
    <w:name w:val="Tyyli Otsikko 1 + Arial Narrow 14 pt Jälkeen:  0 pt"/>
    <w:basedOn w:val="Otsikko1"/>
    <w:rsid w:val="00740380"/>
    <w:pPr>
      <w:spacing w:after="0"/>
    </w:pPr>
    <w:rPr>
      <w:rFonts w:cs="Times New Roman"/>
      <w:szCs w:val="20"/>
    </w:rPr>
  </w:style>
  <w:style w:type="character" w:styleId="Kommentinviite">
    <w:name w:val="annotation reference"/>
    <w:basedOn w:val="Kappaleenoletusfontti"/>
    <w:rsid w:val="00F564BB"/>
    <w:rPr>
      <w:sz w:val="16"/>
      <w:szCs w:val="16"/>
    </w:rPr>
  </w:style>
  <w:style w:type="paragraph" w:styleId="Kommentinteksti">
    <w:name w:val="annotation text"/>
    <w:basedOn w:val="Normaali"/>
    <w:link w:val="KommentintekstiChar"/>
    <w:rsid w:val="00F564BB"/>
    <w:rPr>
      <w:sz w:val="20"/>
      <w:szCs w:val="20"/>
    </w:rPr>
  </w:style>
  <w:style w:type="character" w:customStyle="1" w:styleId="KommentintekstiChar">
    <w:name w:val="Kommentin teksti Char"/>
    <w:basedOn w:val="Kappaleenoletusfontti"/>
    <w:link w:val="Kommentinteksti"/>
    <w:rsid w:val="00F564BB"/>
    <w:rPr>
      <w:rFonts w:ascii="Arial" w:hAnsi="Arial"/>
    </w:rPr>
  </w:style>
  <w:style w:type="paragraph" w:styleId="Kommentinotsikko">
    <w:name w:val="annotation subject"/>
    <w:basedOn w:val="Kommentinteksti"/>
    <w:next w:val="Kommentinteksti"/>
    <w:link w:val="KommentinotsikkoChar"/>
    <w:rsid w:val="00F564BB"/>
    <w:rPr>
      <w:b/>
      <w:bCs/>
    </w:rPr>
  </w:style>
  <w:style w:type="character" w:customStyle="1" w:styleId="KommentinotsikkoChar">
    <w:name w:val="Kommentin otsikko Char"/>
    <w:basedOn w:val="KommentintekstiChar"/>
    <w:link w:val="Kommentinotsikko"/>
    <w:rsid w:val="00F564BB"/>
    <w:rPr>
      <w:rFonts w:ascii="Arial" w:hAnsi="Arial"/>
      <w:b/>
      <w:bCs/>
    </w:rPr>
  </w:style>
  <w:style w:type="paragraph" w:styleId="Seliteteksti">
    <w:name w:val="Balloon Text"/>
    <w:basedOn w:val="Normaali"/>
    <w:link w:val="SelitetekstiChar"/>
    <w:rsid w:val="00F564B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elitetekstiChar">
    <w:name w:val="Seliteteksti Char"/>
    <w:basedOn w:val="Kappaleenoletusfontti"/>
    <w:link w:val="Seliteteksti"/>
    <w:rsid w:val="00F564BB"/>
    <w:rPr>
      <w:rFonts w:ascii="Tahoma" w:hAnsi="Tahoma" w:cs="Tahoma"/>
      <w:sz w:val="16"/>
      <w:szCs w:val="16"/>
    </w:rPr>
  </w:style>
  <w:style w:type="paragraph" w:customStyle="1" w:styleId="Inssitynleipteksti">
    <w:name w:val="Inssityön leipäteksti"/>
    <w:basedOn w:val="Normaali"/>
    <w:autoRedefine/>
    <w:rsid w:val="00E0764C"/>
    <w:pPr>
      <w:spacing w:line="240" w:lineRule="auto"/>
      <w:ind w:right="28"/>
    </w:pPr>
    <w:rPr>
      <w:rFonts w:cs="Arial"/>
      <w:bCs/>
      <w:i/>
      <w:lang w:eastAsia="en-US"/>
    </w:rPr>
  </w:style>
  <w:style w:type="paragraph" w:customStyle="1" w:styleId="Inssitynliiteluettelo">
    <w:name w:val="Inssityön liiteluettelo"/>
    <w:basedOn w:val="Normaali"/>
    <w:autoRedefine/>
    <w:rsid w:val="004A55F0"/>
    <w:pPr>
      <w:keepLines/>
      <w:numPr>
        <w:numId w:val="2"/>
      </w:numPr>
    </w:pPr>
    <w:rPr>
      <w:rFonts w:cs="Arial"/>
      <w:szCs w:val="23"/>
      <w:lang w:eastAsia="en-US"/>
    </w:rPr>
  </w:style>
  <w:style w:type="paragraph" w:customStyle="1" w:styleId="Inssitynotsikko4">
    <w:name w:val="Inssityön otsikko 4"/>
    <w:basedOn w:val="Inssitynleipteksti"/>
    <w:next w:val="Inssitynleipteksti"/>
    <w:autoRedefine/>
    <w:rsid w:val="002A531F"/>
    <w:pPr>
      <w:keepNext/>
    </w:pPr>
    <w:rPr>
      <w:b/>
    </w:rPr>
  </w:style>
  <w:style w:type="paragraph" w:customStyle="1" w:styleId="Inssityntaulukonotsikko">
    <w:name w:val="Inssityön taulukon otsikko"/>
    <w:basedOn w:val="Normaali"/>
    <w:next w:val="Inssitynleipteksti"/>
    <w:autoRedefine/>
    <w:rsid w:val="002A531F"/>
    <w:pPr>
      <w:keepNext/>
      <w:keepLines/>
      <w:tabs>
        <w:tab w:val="left" w:pos="1418"/>
        <w:tab w:val="left" w:pos="2835"/>
        <w:tab w:val="left" w:pos="4253"/>
        <w:tab w:val="left" w:pos="5670"/>
        <w:tab w:val="left" w:pos="7088"/>
        <w:tab w:val="left" w:pos="8505"/>
      </w:tabs>
    </w:pPr>
    <w:rPr>
      <w:rFonts w:cs="Arial"/>
      <w:i/>
      <w:szCs w:val="20"/>
      <w:lang w:eastAsia="en-US"/>
    </w:rPr>
  </w:style>
  <w:style w:type="paragraph" w:customStyle="1" w:styleId="Inssitynkuva">
    <w:name w:val="Inssityön kuva"/>
    <w:basedOn w:val="NormaaliWWW"/>
    <w:next w:val="Inssitynkuvanotsikko"/>
    <w:autoRedefine/>
    <w:rsid w:val="002A531F"/>
    <w:pPr>
      <w:keepNext/>
      <w:keepLines/>
      <w:spacing w:line="240" w:lineRule="auto"/>
    </w:pPr>
    <w:rPr>
      <w:rFonts w:ascii="Arial" w:hAnsi="Arial" w:cs="Arial"/>
      <w:sz w:val="18"/>
      <w:szCs w:val="18"/>
      <w:lang w:eastAsia="en-US"/>
    </w:rPr>
  </w:style>
  <w:style w:type="paragraph" w:customStyle="1" w:styleId="Inssitynkuvanotsikko">
    <w:name w:val="Inssityön kuvan otsikko"/>
    <w:basedOn w:val="Normaali"/>
    <w:next w:val="Inssitynleipteksti"/>
    <w:autoRedefine/>
    <w:rsid w:val="002A531F"/>
    <w:pPr>
      <w:keepLines/>
      <w:tabs>
        <w:tab w:val="left" w:pos="1418"/>
        <w:tab w:val="left" w:pos="2835"/>
        <w:tab w:val="left" w:pos="4253"/>
        <w:tab w:val="left" w:pos="5670"/>
        <w:tab w:val="left" w:pos="7088"/>
        <w:tab w:val="left" w:pos="8505"/>
      </w:tabs>
      <w:spacing w:before="240"/>
    </w:pPr>
    <w:rPr>
      <w:rFonts w:cs="Arial"/>
      <w:i/>
      <w:szCs w:val="20"/>
      <w:lang w:eastAsia="en-US"/>
    </w:rPr>
  </w:style>
  <w:style w:type="paragraph" w:customStyle="1" w:styleId="Inssitynkaava">
    <w:name w:val="Inssityön kaava"/>
    <w:basedOn w:val="Normaali"/>
    <w:next w:val="Inssitynleipteksti"/>
    <w:autoRedefine/>
    <w:rsid w:val="002A531F"/>
    <w:pPr>
      <w:keepLines/>
      <w:tabs>
        <w:tab w:val="left" w:pos="1418"/>
        <w:tab w:val="left" w:pos="2835"/>
        <w:tab w:val="left" w:pos="4253"/>
        <w:tab w:val="left" w:pos="5670"/>
        <w:tab w:val="left" w:pos="7088"/>
        <w:tab w:val="left" w:pos="8505"/>
      </w:tabs>
    </w:pPr>
    <w:rPr>
      <w:rFonts w:ascii="Times New Roman" w:hAnsi="Times New Roman"/>
      <w:i/>
      <w:iCs/>
      <w:szCs w:val="20"/>
      <w:lang w:eastAsia="en-US"/>
    </w:rPr>
  </w:style>
  <w:style w:type="paragraph" w:styleId="NormaaliWWW">
    <w:name w:val="Normal (Web)"/>
    <w:basedOn w:val="Normaali"/>
    <w:uiPriority w:val="99"/>
    <w:rsid w:val="002A531F"/>
    <w:rPr>
      <w:rFonts w:ascii="Times New Roman" w:hAnsi="Times New Roman"/>
    </w:rPr>
  </w:style>
  <w:style w:type="paragraph" w:customStyle="1" w:styleId="Inssitynlhttietomuistionlomakerivi">
    <w:name w:val="Inssityön lähtötietomuistion lomakerivi"/>
    <w:basedOn w:val="Normaali"/>
    <w:autoRedefine/>
    <w:rsid w:val="00FE7ABB"/>
    <w:pPr>
      <w:tabs>
        <w:tab w:val="right" w:leader="underscore" w:pos="8976"/>
      </w:tabs>
      <w:spacing w:before="240" w:line="240" w:lineRule="auto"/>
      <w:ind w:left="1496" w:hanging="1496"/>
    </w:pPr>
    <w:rPr>
      <w:rFonts w:ascii="Times New Roman" w:hAnsi="Times New Roman"/>
      <w:bCs/>
      <w:sz w:val="23"/>
      <w:szCs w:val="23"/>
      <w:lang w:eastAsia="en-US"/>
    </w:rPr>
  </w:style>
  <w:style w:type="paragraph" w:customStyle="1" w:styleId="Inssitynliitteenotsikko">
    <w:name w:val="Inssityön liitteen otsikko"/>
    <w:basedOn w:val="Normaali"/>
    <w:next w:val="Normaali"/>
    <w:autoRedefine/>
    <w:rsid w:val="00196D38"/>
    <w:pPr>
      <w:tabs>
        <w:tab w:val="right" w:pos="8505"/>
      </w:tabs>
      <w:spacing w:after="360" w:line="240" w:lineRule="auto"/>
    </w:pPr>
    <w:rPr>
      <w:bCs/>
      <w:sz w:val="28"/>
      <w:szCs w:val="27"/>
      <w:lang w:eastAsia="en-US"/>
    </w:rPr>
  </w:style>
  <w:style w:type="character" w:styleId="Loppuviitteenviite">
    <w:name w:val="endnote reference"/>
    <w:basedOn w:val="Kappaleenoletusfontti"/>
    <w:rsid w:val="00FE7ABB"/>
    <w:rPr>
      <w:vertAlign w:val="superscript"/>
    </w:rPr>
  </w:style>
  <w:style w:type="paragraph" w:customStyle="1" w:styleId="Inssitynliitteenloppuviite">
    <w:name w:val="Inssityön liitteen loppuviite"/>
    <w:basedOn w:val="Loppuviitteenteksti"/>
    <w:autoRedefine/>
    <w:rsid w:val="00FE7ABB"/>
    <w:pPr>
      <w:tabs>
        <w:tab w:val="left" w:pos="187"/>
      </w:tabs>
      <w:ind w:left="187" w:hanging="187"/>
    </w:pPr>
    <w:rPr>
      <w:rFonts w:ascii="Times New Roman" w:hAnsi="Times New Roman"/>
      <w:bCs/>
      <w:lang w:eastAsia="en-US"/>
    </w:rPr>
  </w:style>
  <w:style w:type="paragraph" w:styleId="Loppuviitteenteksti">
    <w:name w:val="endnote text"/>
    <w:basedOn w:val="Normaali"/>
    <w:link w:val="LoppuviitteentekstiChar"/>
    <w:rsid w:val="00FE7ABB"/>
    <w:pPr>
      <w:spacing w:line="240" w:lineRule="auto"/>
    </w:pPr>
    <w:rPr>
      <w:sz w:val="20"/>
      <w:szCs w:val="20"/>
    </w:rPr>
  </w:style>
  <w:style w:type="character" w:customStyle="1" w:styleId="LoppuviitteentekstiChar">
    <w:name w:val="Loppuviitteen teksti Char"/>
    <w:basedOn w:val="Kappaleenoletusfontti"/>
    <w:link w:val="Loppuviitteenteksti"/>
    <w:rsid w:val="00FE7ABB"/>
    <w:rPr>
      <w:rFonts w:ascii="Arial" w:hAnsi="Arial"/>
    </w:rPr>
  </w:style>
  <w:style w:type="paragraph" w:customStyle="1" w:styleId="Inssitynotsikko1">
    <w:name w:val="Inssityön otsikko 1"/>
    <w:basedOn w:val="Otsikko1"/>
    <w:next w:val="Inssitynleipteksti"/>
    <w:rsid w:val="00FE7ABB"/>
    <w:pPr>
      <w:keepLines/>
      <w:tabs>
        <w:tab w:val="left" w:pos="1418"/>
        <w:tab w:val="left" w:pos="2835"/>
        <w:tab w:val="left" w:pos="4253"/>
        <w:tab w:val="left" w:pos="5670"/>
        <w:tab w:val="left" w:pos="7088"/>
        <w:tab w:val="left" w:pos="8505"/>
      </w:tabs>
    </w:pPr>
    <w:rPr>
      <w:bCs w:val="0"/>
      <w:caps w:val="0"/>
      <w:sz w:val="32"/>
      <w:szCs w:val="27"/>
      <w:lang w:eastAsia="ar-SA"/>
    </w:rPr>
  </w:style>
  <w:style w:type="paragraph" w:customStyle="1" w:styleId="Inssitynotsikko2">
    <w:name w:val="Inssityön otsikko 2"/>
    <w:basedOn w:val="Inssitynotsikko1"/>
    <w:next w:val="Inssitynleipteksti"/>
    <w:rsid w:val="00FE7ABB"/>
    <w:pPr>
      <w:pageBreakBefore w:val="0"/>
      <w:spacing w:before="360" w:after="0"/>
    </w:pPr>
    <w:rPr>
      <w:sz w:val="28"/>
    </w:rPr>
  </w:style>
  <w:style w:type="paragraph" w:customStyle="1" w:styleId="Inssitynlhdemalli">
    <w:name w:val="Inssityön lähdemalli"/>
    <w:basedOn w:val="Normaali"/>
    <w:next w:val="Inssitynleipteksti"/>
    <w:rsid w:val="00FE7ABB"/>
    <w:pPr>
      <w:shd w:val="clear" w:color="auto" w:fill="F3F3F3"/>
      <w:tabs>
        <w:tab w:val="left" w:pos="1418"/>
        <w:tab w:val="left" w:pos="2835"/>
        <w:tab w:val="left" w:pos="4253"/>
        <w:tab w:val="left" w:pos="5670"/>
        <w:tab w:val="left" w:pos="7088"/>
        <w:tab w:val="left" w:pos="8505"/>
      </w:tabs>
      <w:spacing w:before="240"/>
      <w:ind w:left="851"/>
    </w:pPr>
    <w:rPr>
      <w:rFonts w:ascii="Book Antiqua" w:hAnsi="Book Antiqua" w:cs="Arial"/>
      <w:bCs/>
      <w:lang w:eastAsia="ar-SA"/>
    </w:rPr>
  </w:style>
  <w:style w:type="paragraph" w:customStyle="1" w:styleId="Inssitynviittausmalli">
    <w:name w:val="Inssityön viittausmalli"/>
    <w:basedOn w:val="Inssitynlhdemalli"/>
    <w:next w:val="Inssitynleipteksti"/>
    <w:rsid w:val="00FE7ABB"/>
  </w:style>
  <w:style w:type="paragraph" w:customStyle="1" w:styleId="Inssitynjakoviiva">
    <w:name w:val="Inssityön jakoviiva"/>
    <w:basedOn w:val="Inssitynleipteksti"/>
    <w:next w:val="Inssitynleipteksti"/>
    <w:rsid w:val="00FE7ABB"/>
    <w:pPr>
      <w:tabs>
        <w:tab w:val="left" w:pos="1418"/>
        <w:tab w:val="left" w:pos="2835"/>
        <w:tab w:val="left" w:pos="4253"/>
        <w:tab w:val="left" w:pos="5670"/>
        <w:tab w:val="left" w:pos="7088"/>
        <w:tab w:val="right" w:pos="8221"/>
        <w:tab w:val="left" w:pos="8505"/>
      </w:tabs>
      <w:spacing w:before="240"/>
    </w:pPr>
    <w:rPr>
      <w:u w:val="single"/>
      <w:lang w:eastAsia="ar-SA"/>
    </w:rPr>
  </w:style>
  <w:style w:type="paragraph" w:customStyle="1" w:styleId="Inssitynlhdemalli123">
    <w:name w:val="Inssityön lähdemalli 123"/>
    <w:basedOn w:val="Inssitynlhdemalli"/>
    <w:rsid w:val="00FE7ABB"/>
    <w:pPr>
      <w:tabs>
        <w:tab w:val="num" w:pos="1080"/>
      </w:tabs>
      <w:ind w:left="-132"/>
    </w:pPr>
  </w:style>
  <w:style w:type="paragraph" w:customStyle="1" w:styleId="Default">
    <w:name w:val="Default"/>
    <w:rsid w:val="002F1A9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AvattuHyperlinkki">
    <w:name w:val="FollowedHyperlink"/>
    <w:basedOn w:val="Kappaleenoletusfontti"/>
    <w:rsid w:val="00FD73A7"/>
    <w:rPr>
      <w:color w:val="800080" w:themeColor="followedHyperlink"/>
      <w:u w:val="single"/>
    </w:rPr>
  </w:style>
  <w:style w:type="table" w:styleId="TaulukkoRuudukko">
    <w:name w:val="Table Grid"/>
    <w:basedOn w:val="Normaalitaulukko"/>
    <w:uiPriority w:val="59"/>
    <w:rsid w:val="00DD2DD6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uettelokappale">
    <w:name w:val="List Paragraph"/>
    <w:basedOn w:val="Normaali"/>
    <w:uiPriority w:val="34"/>
    <w:rsid w:val="00471C6C"/>
    <w:pPr>
      <w:ind w:left="720"/>
      <w:contextualSpacing/>
    </w:pPr>
  </w:style>
  <w:style w:type="paragraph" w:styleId="Otsikko">
    <w:name w:val="Title"/>
    <w:basedOn w:val="Normaali"/>
    <w:next w:val="Normaali"/>
    <w:link w:val="OtsikkoChar"/>
    <w:qFormat/>
    <w:rsid w:val="005A5C94"/>
    <w:pPr>
      <w:keepNext/>
      <w:pageBreakBefore/>
      <w:spacing w:after="480"/>
      <w:contextualSpacing/>
    </w:pPr>
    <w:rPr>
      <w:rFonts w:eastAsiaTheme="majorEastAsia" w:cs="Arial"/>
      <w:b/>
      <w:caps/>
      <w:spacing w:val="5"/>
      <w:kern w:val="28"/>
      <w:sz w:val="28"/>
      <w:szCs w:val="52"/>
    </w:rPr>
  </w:style>
  <w:style w:type="character" w:customStyle="1" w:styleId="OtsikkoChar">
    <w:name w:val="Otsikko Char"/>
    <w:basedOn w:val="Kappaleenoletusfontti"/>
    <w:link w:val="Otsikko"/>
    <w:rsid w:val="005A5C94"/>
    <w:rPr>
      <w:rFonts w:ascii="Arial" w:eastAsiaTheme="majorEastAsia" w:hAnsi="Arial" w:cs="Arial"/>
      <w:b/>
      <w:caps/>
      <w:spacing w:val="5"/>
      <w:kern w:val="28"/>
      <w:sz w:val="28"/>
      <w:szCs w:val="52"/>
    </w:rPr>
  </w:style>
  <w:style w:type="character" w:customStyle="1" w:styleId="Otsikko5Char">
    <w:name w:val="Otsikko 5 Char"/>
    <w:basedOn w:val="Kappaleenoletusfontti"/>
    <w:link w:val="Otsikko5"/>
    <w:semiHidden/>
    <w:rsid w:val="00A025B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Otsikko6Char">
    <w:name w:val="Otsikko 6 Char"/>
    <w:basedOn w:val="Kappaleenoletusfontti"/>
    <w:link w:val="Otsikko6"/>
    <w:semiHidden/>
    <w:rsid w:val="00A025B8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Otsikko7Char">
    <w:name w:val="Otsikko 7 Char"/>
    <w:basedOn w:val="Kappaleenoletusfontti"/>
    <w:link w:val="Otsikko7"/>
    <w:semiHidden/>
    <w:rsid w:val="00A025B8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Otsikko8Char">
    <w:name w:val="Otsikko 8 Char"/>
    <w:basedOn w:val="Kappaleenoletusfontti"/>
    <w:link w:val="Otsikko8"/>
    <w:semiHidden/>
    <w:rsid w:val="00A025B8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Otsikko9Char">
    <w:name w:val="Otsikko 9 Char"/>
    <w:basedOn w:val="Kappaleenoletusfontti"/>
    <w:link w:val="Otsikko9"/>
    <w:semiHidden/>
    <w:rsid w:val="00A025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Eivli">
    <w:name w:val="No Spacing"/>
    <w:aliases w:val="Tiivistelma"/>
    <w:uiPriority w:val="1"/>
    <w:qFormat/>
    <w:rsid w:val="00580B31"/>
    <w:rPr>
      <w:rFonts w:ascii="Arial" w:hAnsi="Arial"/>
      <w:sz w:val="24"/>
      <w:szCs w:val="24"/>
    </w:rPr>
  </w:style>
  <w:style w:type="paragraph" w:customStyle="1" w:styleId="OtsikkoIlmanNumerointia">
    <w:name w:val="OtsikkoIlmanNumerointia"/>
    <w:basedOn w:val="Eivli"/>
    <w:qFormat/>
    <w:rsid w:val="00872C2D"/>
    <w:pPr>
      <w:spacing w:after="240" w:line="360" w:lineRule="auto"/>
    </w:pPr>
    <w:rPr>
      <w:b/>
    </w:rPr>
  </w:style>
  <w:style w:type="paragraph" w:styleId="Kuvaotsikko">
    <w:name w:val="caption"/>
    <w:basedOn w:val="Default"/>
    <w:next w:val="Normaali"/>
    <w:unhideWhenUsed/>
    <w:qFormat/>
    <w:rsid w:val="001340DF"/>
    <w:pPr>
      <w:spacing w:after="240" w:line="360" w:lineRule="auto"/>
    </w:pPr>
    <w:rPr>
      <w:i/>
    </w:rPr>
  </w:style>
  <w:style w:type="paragraph" w:styleId="Lhdeluettelo">
    <w:name w:val="Bibliography"/>
    <w:basedOn w:val="Normaali"/>
    <w:next w:val="Normaali"/>
    <w:uiPriority w:val="37"/>
    <w:unhideWhenUsed/>
    <w:qFormat/>
    <w:rsid w:val="007D174E"/>
    <w:pPr>
      <w:numPr>
        <w:numId w:val="6"/>
      </w:numPr>
      <w:ind w:left="360"/>
    </w:pPr>
  </w:style>
  <w:style w:type="character" w:customStyle="1" w:styleId="YltunnisteChar">
    <w:name w:val="Ylätunniste Char"/>
    <w:basedOn w:val="Kappaleenoletusfontti"/>
    <w:link w:val="Yltunniste"/>
    <w:uiPriority w:val="99"/>
    <w:rsid w:val="002775E7"/>
    <w:rPr>
      <w:rFonts w:ascii="Arial" w:hAnsi="Arial"/>
      <w:sz w:val="24"/>
      <w:szCs w:val="24"/>
    </w:rPr>
  </w:style>
  <w:style w:type="paragraph" w:customStyle="1" w:styleId="Kansi">
    <w:name w:val="Kansi"/>
    <w:basedOn w:val="Normaali"/>
    <w:link w:val="KansiChar"/>
    <w:qFormat/>
    <w:rsid w:val="0028673E"/>
  </w:style>
  <w:style w:type="character" w:customStyle="1" w:styleId="KansiChar">
    <w:name w:val="Kansi Char"/>
    <w:basedOn w:val="Kappaleenoletusfontti"/>
    <w:link w:val="Kansi"/>
    <w:rsid w:val="0028673E"/>
    <w:rPr>
      <w:rFonts w:ascii="Arial" w:hAnsi="Arial"/>
      <w:sz w:val="24"/>
      <w:szCs w:val="24"/>
    </w:rPr>
  </w:style>
  <w:style w:type="character" w:styleId="Ratkaisematonmaininta">
    <w:name w:val="Unresolved Mention"/>
    <w:basedOn w:val="Kappaleenoletusfontti"/>
    <w:uiPriority w:val="99"/>
    <w:semiHidden/>
    <w:unhideWhenUsed/>
    <w:rsid w:val="005803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12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21" Type="http://schemas.openxmlformats.org/officeDocument/2006/relationships/image" Target="media/image8.png"/><Relationship Id="rId34" Type="http://schemas.openxmlformats.org/officeDocument/2006/relationships/header" Target="header5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0.jpe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jpeg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1.xml"/><Relationship Id="rId32" Type="http://schemas.openxmlformats.org/officeDocument/2006/relationships/header" Target="header4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github.com/Kinerpi/juomaatti" TargetMode="External"/><Relationship Id="rId23" Type="http://schemas.openxmlformats.org/officeDocument/2006/relationships/header" Target="header3.xml"/><Relationship Id="rId28" Type="http://schemas.openxmlformats.org/officeDocument/2006/relationships/image" Target="media/image13.jpe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https://github.com/Kinerpi/juomaatti" TargetMode="External"/><Relationship Id="rId31" Type="http://schemas.openxmlformats.org/officeDocument/2006/relationships/image" Target="media/image16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9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footer" Target="foot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peavu.KK\AppData\Local\Microsoft\Windows\Temporary%20Internet%20Files\Content.IE5\89NCF8M3\opinnaytetyomalli.dotx" TargetMode="Externa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6B93CE961E0AA4FAD9183E47FD735A2" ma:contentTypeVersion="10" ma:contentTypeDescription="Create a new document." ma:contentTypeScope="" ma:versionID="737f365c909bac2b7628e5d7c905d16f">
  <xsd:schema xmlns:xsd="http://www.w3.org/2001/XMLSchema" xmlns:xs="http://www.w3.org/2001/XMLSchema" xmlns:p="http://schemas.microsoft.com/office/2006/metadata/properties" xmlns:ns2="0537e86f-0d92-4093-a39d-44f10c5fdc61" xmlns:ns3="4fa6d9ce-8767-4524-af80-b5dd34641083" targetNamespace="http://schemas.microsoft.com/office/2006/metadata/properties" ma:root="true" ma:fieldsID="311f28405bf720a3fe82b61718728555" ns2:_="" ns3:_="">
    <xsd:import namespace="0537e86f-0d92-4093-a39d-44f10c5fdc61"/>
    <xsd:import namespace="4fa6d9ce-8767-4524-af80-b5dd346410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37e86f-0d92-4093-a39d-44f10c5fdc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a6d9ce-8767-4524-af80-b5dd3464108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701BDF-74F3-4E61-B11C-D09BED12E0F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36C0A35-F4AF-4E57-B524-15C3FFAA07C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BEC5D23-DED0-4827-83CF-27DE2B98EE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37e86f-0d92-4093-a39d-44f10c5fdc61"/>
    <ds:schemaRef ds:uri="4fa6d9ce-8767-4524-af80-b5dd346410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E023A2A-ECA6-4906-898E-58D2CA6BC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opinnaytetyomalli</Template>
  <TotalTime>2872</TotalTime>
  <Pages>19</Pages>
  <Words>744</Words>
  <Characters>6034</Characters>
  <Application>Microsoft Office Word</Application>
  <DocSecurity>0</DocSecurity>
  <Lines>50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>Opiskelija_Olli_opinnayteAMK</vt:lpstr>
      <vt:lpstr>Opiskelija_Olli_opinnayteAMK</vt:lpstr>
    </vt:vector>
  </TitlesOfParts>
  <Company>ratoli</Company>
  <LinksUpToDate>false</LinksUpToDate>
  <CharactersWithSpaces>6765</CharactersWithSpaces>
  <SharedDoc>false</SharedDoc>
  <HLinks>
    <vt:vector size="48" baseType="variant">
      <vt:variant>
        <vt:i4>1769494</vt:i4>
      </vt:variant>
      <vt:variant>
        <vt:i4>51</vt:i4>
      </vt:variant>
      <vt:variant>
        <vt:i4>0</vt:i4>
      </vt:variant>
      <vt:variant>
        <vt:i4>5</vt:i4>
      </vt:variant>
      <vt:variant>
        <vt:lpwstr>https://github.com/Kinerpi/juomaatti</vt:lpwstr>
      </vt:variant>
      <vt:variant>
        <vt:lpwstr/>
      </vt:variant>
      <vt:variant>
        <vt:i4>1441846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_Toc16759496</vt:lpwstr>
      </vt:variant>
      <vt:variant>
        <vt:i4>1376310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_Toc16759495</vt:lpwstr>
      </vt:variant>
      <vt:variant>
        <vt:i4>1310774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_Toc16759494</vt:lpwstr>
      </vt:variant>
      <vt:variant>
        <vt:i4>1245238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_Toc16759493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_Toc16759492</vt:lpwstr>
      </vt:variant>
      <vt:variant>
        <vt:i4>1114166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_Toc16759491</vt:lpwstr>
      </vt:variant>
      <vt:variant>
        <vt:i4>1048630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_Toc16759490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Opiskelija_Olli_opinnayteAMK</dc:title>
  <dc:subject/>
  <dc:creator>Olli Opiskelija</dc:creator>
  <cp:keywords/>
  <cp:lastModifiedBy>Jussi Laitinen</cp:lastModifiedBy>
  <cp:revision>326</cp:revision>
  <cp:lastPrinted>2017-04-10T08:05:00Z</cp:lastPrinted>
  <dcterms:created xsi:type="dcterms:W3CDTF">2017-06-07T11:20:00Z</dcterms:created>
  <dcterms:modified xsi:type="dcterms:W3CDTF">2019-08-20T07:13:00Z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0x01010016B93CE961E0AA4FAD9183E47FD735A2</vt:lpwstr>
  </property>
</Properties>
</file>